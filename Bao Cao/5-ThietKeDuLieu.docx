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Pr="00BA0B69" w:rsidRDefault="003548A8" w:rsidP="003548A8">
      <w:pPr>
        <w:rPr>
          <w:lang w:val="en-US"/>
        </w:rPr>
      </w:pPr>
    </w:p>
    <w:p w:rsidR="00301562" w:rsidRPr="00BA0B69" w:rsidRDefault="00301562" w:rsidP="003548A8">
      <w:pPr>
        <w:rPr>
          <w:lang w:val="en-US"/>
        </w:rPr>
      </w:pPr>
    </w:p>
    <w:p w:rsidR="00301562" w:rsidRPr="00BA0B69" w:rsidRDefault="00301562" w:rsidP="003548A8">
      <w:pPr>
        <w:rPr>
          <w:lang w:val="en-US"/>
        </w:rPr>
      </w:pPr>
    </w:p>
    <w:p w:rsidR="00301562" w:rsidRPr="00BA0B69" w:rsidRDefault="00301562" w:rsidP="003548A8">
      <w:pPr>
        <w:rPr>
          <w:lang w:val="en-US"/>
        </w:rPr>
      </w:pPr>
    </w:p>
    <w:p w:rsidR="00301562" w:rsidRPr="00BA0B69" w:rsidRDefault="00301562" w:rsidP="003548A8">
      <w:pPr>
        <w:rPr>
          <w:lang w:val="en-US"/>
        </w:rPr>
      </w:pPr>
    </w:p>
    <w:p w:rsidR="00301562" w:rsidRPr="00BA0B69" w:rsidRDefault="00301562" w:rsidP="003548A8">
      <w:pPr>
        <w:rPr>
          <w:lang w:val="en-US"/>
        </w:rPr>
      </w:pPr>
    </w:p>
    <w:p w:rsidR="00301562" w:rsidRPr="00BA0B69" w:rsidRDefault="00301562" w:rsidP="003548A8">
      <w:pPr>
        <w:rPr>
          <w:lang w:val="en-US"/>
        </w:rPr>
      </w:pPr>
    </w:p>
    <w:p w:rsidR="003548A8" w:rsidRPr="00BA0B69" w:rsidRDefault="003548A8" w:rsidP="003548A8">
      <w:pPr>
        <w:rPr>
          <w:lang w:val="en-US"/>
        </w:rPr>
      </w:pPr>
    </w:p>
    <w:p w:rsidR="003060EA" w:rsidRPr="00B84F9F" w:rsidRDefault="003060EA" w:rsidP="003060EA">
      <w:pPr>
        <w:pStyle w:val="Title"/>
        <w:jc w:val="left"/>
        <w:rPr>
          <w:rFonts w:ascii="Times New Roman" w:hAnsi="Times New Roman"/>
          <w:lang w:val="en-US"/>
        </w:rPr>
      </w:pPr>
      <w:r w:rsidRPr="00B84F9F">
        <w:rPr>
          <w:rFonts w:ascii="Times New Roman" w:hAnsi="Times New Roman"/>
          <w:lang w:val="en-US"/>
        </w:rPr>
        <w:t xml:space="preserve">Phát biểu bài toán </w:t>
      </w:r>
      <w:r w:rsidRPr="00B84F9F">
        <w:rPr>
          <w:rFonts w:ascii="Times New Roman" w:hAnsi="Times New Roman"/>
          <w:color w:val="0000FF"/>
          <w:lang w:val="en-US"/>
        </w:rPr>
        <w:t>PHẦN MỀM QUẢN LÝ NHÀ SÁCH</w:t>
      </w:r>
    </w:p>
    <w:p w:rsidR="003060EA" w:rsidRPr="00B84F9F" w:rsidRDefault="003060EA" w:rsidP="003060EA">
      <w:pPr>
        <w:rPr>
          <w:lang w:val="en-US"/>
        </w:rPr>
      </w:pPr>
    </w:p>
    <w:p w:rsidR="003060EA" w:rsidRPr="00B84F9F" w:rsidRDefault="003060EA" w:rsidP="003060EA">
      <w:pPr>
        <w:jc w:val="right"/>
        <w:rPr>
          <w:sz w:val="34"/>
          <w:szCs w:val="30"/>
          <w:lang w:val="en-US"/>
        </w:rPr>
      </w:pPr>
      <w:r w:rsidRPr="00B84F9F">
        <w:rPr>
          <w:sz w:val="34"/>
          <w:szCs w:val="30"/>
          <w:lang w:val="en-US"/>
        </w:rPr>
        <w:t xml:space="preserve">Version </w:t>
      </w:r>
      <w:r w:rsidRPr="00B84F9F">
        <w:rPr>
          <w:color w:val="0000FF"/>
          <w:sz w:val="34"/>
          <w:szCs w:val="30"/>
          <w:lang w:val="en-US"/>
        </w:rPr>
        <w:t>1.0</w:t>
      </w:r>
    </w:p>
    <w:p w:rsidR="00D234F3" w:rsidRPr="00BA0B69" w:rsidRDefault="00D234F3">
      <w:pPr>
        <w:pStyle w:val="Title"/>
        <w:jc w:val="both"/>
        <w:rPr>
          <w:lang w:val="en-US"/>
        </w:rPr>
      </w:pPr>
    </w:p>
    <w:p w:rsidR="003548A8" w:rsidRPr="00BA0B69" w:rsidRDefault="003548A8" w:rsidP="003548A8">
      <w:pPr>
        <w:rPr>
          <w:lang w:val="en-US"/>
        </w:rPr>
      </w:pPr>
    </w:p>
    <w:p w:rsidR="00301562" w:rsidRPr="00BA0B69" w:rsidRDefault="00301562" w:rsidP="003548A8">
      <w:pPr>
        <w:rPr>
          <w:lang w:val="en-US"/>
        </w:rPr>
      </w:pPr>
    </w:p>
    <w:p w:rsidR="00301562" w:rsidRPr="00BA0B69" w:rsidRDefault="00301562" w:rsidP="003548A8">
      <w:pPr>
        <w:rPr>
          <w:lang w:val="en-US"/>
        </w:rPr>
      </w:pPr>
    </w:p>
    <w:p w:rsidR="00301562" w:rsidRPr="00BA0B69" w:rsidRDefault="00301562" w:rsidP="003548A8">
      <w:pPr>
        <w:rPr>
          <w:lang w:val="en-US"/>
        </w:rPr>
      </w:pPr>
    </w:p>
    <w:p w:rsidR="00301562" w:rsidRPr="00BA0B69" w:rsidRDefault="00301562" w:rsidP="003548A8">
      <w:pPr>
        <w:rPr>
          <w:lang w:val="en-US"/>
        </w:rPr>
      </w:pPr>
    </w:p>
    <w:p w:rsidR="00301562" w:rsidRPr="00BA0B69" w:rsidRDefault="00301562" w:rsidP="003548A8">
      <w:pPr>
        <w:rPr>
          <w:lang w:val="en-US"/>
        </w:rPr>
      </w:pPr>
    </w:p>
    <w:p w:rsidR="00301562" w:rsidRPr="00BA0B69" w:rsidRDefault="00301562" w:rsidP="003548A8">
      <w:pPr>
        <w:rPr>
          <w:lang w:val="en-US"/>
        </w:rPr>
      </w:pPr>
    </w:p>
    <w:p w:rsidR="00301562" w:rsidRPr="00BA0B69" w:rsidRDefault="00301562" w:rsidP="003548A8">
      <w:pPr>
        <w:rPr>
          <w:lang w:val="en-US"/>
        </w:rPr>
      </w:pPr>
    </w:p>
    <w:p w:rsidR="00301562" w:rsidRPr="00BA0B69" w:rsidRDefault="00301562" w:rsidP="003548A8">
      <w:pPr>
        <w:rPr>
          <w:lang w:val="en-US"/>
        </w:rPr>
      </w:pPr>
    </w:p>
    <w:p w:rsidR="003548A8" w:rsidRPr="00BA0B69" w:rsidRDefault="003548A8" w:rsidP="003548A8">
      <w:pPr>
        <w:rPr>
          <w:lang w:val="en-US"/>
        </w:rPr>
      </w:pPr>
    </w:p>
    <w:p w:rsidR="003548A8" w:rsidRPr="00BA0B69" w:rsidRDefault="003548A8" w:rsidP="003548A8">
      <w:pPr>
        <w:rPr>
          <w:lang w:val="en-US"/>
        </w:rPr>
      </w:pPr>
    </w:p>
    <w:p w:rsidR="003548A8" w:rsidRPr="00BA0B69" w:rsidRDefault="003548A8" w:rsidP="003548A8">
      <w:pPr>
        <w:rPr>
          <w:lang w:val="en-US"/>
        </w:rPr>
      </w:pPr>
    </w:p>
    <w:p w:rsidR="003548A8" w:rsidRPr="00BA0B69" w:rsidRDefault="003548A8" w:rsidP="003548A8">
      <w:pPr>
        <w:rPr>
          <w:lang w:val="en-US"/>
        </w:rPr>
      </w:pPr>
    </w:p>
    <w:p w:rsidR="003548A8" w:rsidRPr="00BA0B69" w:rsidRDefault="003548A8" w:rsidP="003548A8">
      <w:pPr>
        <w:rPr>
          <w:lang w:val="en-US"/>
        </w:rPr>
      </w:pPr>
    </w:p>
    <w:p w:rsidR="003060EA" w:rsidRPr="00B84F9F" w:rsidRDefault="003060EA" w:rsidP="003060EA">
      <w:pPr>
        <w:jc w:val="center"/>
        <w:rPr>
          <w:sz w:val="30"/>
          <w:szCs w:val="30"/>
          <w:lang w:val="en-US"/>
        </w:rPr>
      </w:pPr>
      <w:r w:rsidRPr="00B84F9F">
        <w:rPr>
          <w:sz w:val="30"/>
          <w:szCs w:val="30"/>
          <w:lang w:val="en-US"/>
        </w:rPr>
        <w:t>Sinh viên thực hiện:</w:t>
      </w:r>
    </w:p>
    <w:p w:rsidR="003060EA" w:rsidRPr="00B84F9F" w:rsidRDefault="003060EA" w:rsidP="003060EA">
      <w:pPr>
        <w:jc w:val="center"/>
        <w:rPr>
          <w:color w:val="0000FF"/>
          <w:sz w:val="30"/>
          <w:szCs w:val="30"/>
          <w:lang w:val="en-US"/>
        </w:rPr>
      </w:pPr>
      <w:r w:rsidRPr="00B84F9F">
        <w:rPr>
          <w:color w:val="0000FF"/>
          <w:sz w:val="30"/>
          <w:szCs w:val="30"/>
          <w:lang w:val="en-US"/>
        </w:rPr>
        <w:t>1312168 - Ngô Chí Hải</w:t>
      </w:r>
    </w:p>
    <w:p w:rsidR="003060EA" w:rsidRPr="00B84F9F" w:rsidRDefault="003060EA" w:rsidP="003060EA">
      <w:pPr>
        <w:jc w:val="center"/>
        <w:rPr>
          <w:color w:val="0000FF"/>
          <w:sz w:val="30"/>
          <w:szCs w:val="30"/>
          <w:lang w:val="en-US"/>
        </w:rPr>
      </w:pPr>
      <w:r w:rsidRPr="00B84F9F">
        <w:rPr>
          <w:color w:val="0000FF"/>
          <w:sz w:val="30"/>
          <w:szCs w:val="30"/>
          <w:lang w:val="en-US"/>
        </w:rPr>
        <w:t>1312707 - Lê Tấn Vũ</w:t>
      </w:r>
    </w:p>
    <w:p w:rsidR="003060EA" w:rsidRDefault="003060EA" w:rsidP="003060EA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Giáo viên hướng dẫn:</w:t>
      </w:r>
    </w:p>
    <w:p w:rsidR="003060EA" w:rsidRPr="0030240F" w:rsidRDefault="003060EA" w:rsidP="003060EA">
      <w:pPr>
        <w:jc w:val="center"/>
        <w:rPr>
          <w:color w:val="0070C0"/>
          <w:sz w:val="30"/>
          <w:szCs w:val="30"/>
          <w:lang w:val="en-US"/>
        </w:rPr>
        <w:sectPr w:rsidR="003060EA" w:rsidRPr="0030240F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30240F">
        <w:rPr>
          <w:color w:val="0070C0"/>
          <w:sz w:val="30"/>
          <w:szCs w:val="30"/>
          <w:lang w:val="en-US"/>
        </w:rPr>
        <w:t>Mai Anh Tuấn</w:t>
      </w:r>
    </w:p>
    <w:p w:rsidR="007A1DE8" w:rsidRPr="00BA0B69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BA0B69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 w:rsidRPr="00BA0B69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BA0B69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2952"/>
        <w:gridCol w:w="3096"/>
      </w:tblGrid>
      <w:tr w:rsidR="00BA0B69" w:rsidRPr="00BA0B69" w:rsidTr="003060E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A0B6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BA0B69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A0B6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BA0B69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A0B6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BA0B69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BA0B69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BA0B69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3060EA" w:rsidRPr="00BA0B69" w:rsidTr="003060EA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0EA" w:rsidRPr="00B84F9F" w:rsidRDefault="003060EA" w:rsidP="003060EA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14/11</w:t>
            </w:r>
            <w:r w:rsidRPr="00B84F9F">
              <w:rPr>
                <w:rFonts w:eastAsia="SimSun"/>
                <w:color w:val="0000FF"/>
                <w:lang w:val="en-US"/>
              </w:rPr>
              <w:t>/2015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0EA" w:rsidRPr="00B84F9F" w:rsidRDefault="003060EA" w:rsidP="003060EA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B84F9F"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0EA" w:rsidRPr="00B84F9F" w:rsidRDefault="003060EA" w:rsidP="003060EA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B84F9F">
              <w:rPr>
                <w:rFonts w:eastAsia="SimSun"/>
                <w:color w:val="0000FF"/>
                <w:lang w:val="en-US"/>
              </w:rPr>
              <w:t>Phiên bản gốc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0EA" w:rsidRPr="00B84F9F" w:rsidRDefault="003060EA" w:rsidP="003060EA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B84F9F">
              <w:rPr>
                <w:rFonts w:eastAsia="SimSun"/>
                <w:color w:val="0000FF"/>
                <w:lang w:val="en-US"/>
              </w:rPr>
              <w:t>Ngô Chí Hải – Lê Tấn Vũ</w:t>
            </w:r>
          </w:p>
        </w:tc>
      </w:tr>
    </w:tbl>
    <w:p w:rsidR="00A23833" w:rsidRPr="00BA0B69" w:rsidRDefault="00A23833" w:rsidP="0031511D">
      <w:pPr>
        <w:pStyle w:val="Title"/>
        <w:rPr>
          <w:lang w:val="en-US"/>
        </w:rPr>
      </w:pPr>
    </w:p>
    <w:p w:rsidR="00A23833" w:rsidRPr="00BA0B69" w:rsidRDefault="00A23833" w:rsidP="00A23833">
      <w:pPr>
        <w:pStyle w:val="Title"/>
        <w:rPr>
          <w:lang w:val="en-US"/>
        </w:rPr>
      </w:pPr>
      <w:r w:rsidRPr="00BA0B69">
        <w:rPr>
          <w:lang w:val="en-US"/>
        </w:rPr>
        <w:br w:type="page"/>
      </w:r>
      <w:r w:rsidRPr="00BA0B69">
        <w:rPr>
          <w:lang w:val="en-US"/>
        </w:rPr>
        <w:lastRenderedPageBreak/>
        <w:t>Mục lục</w:t>
      </w:r>
    </w:p>
    <w:p w:rsidR="007E1923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BA0B69">
        <w:rPr>
          <w:lang w:val="en-US"/>
        </w:rPr>
        <w:fldChar w:fldCharType="begin"/>
      </w:r>
      <w:r w:rsidRPr="00BA0B69">
        <w:rPr>
          <w:lang w:val="en-US"/>
        </w:rPr>
        <w:instrText xml:space="preserve"> TOC \o "1-2" \h \z \u </w:instrText>
      </w:r>
      <w:r w:rsidRPr="00BA0B69">
        <w:rPr>
          <w:lang w:val="en-US"/>
        </w:rPr>
        <w:fldChar w:fldCharType="separate"/>
      </w:r>
      <w:hyperlink w:anchor="_Toc435343640" w:history="1">
        <w:r w:rsidR="007E1923" w:rsidRPr="00FF74C5">
          <w:rPr>
            <w:rStyle w:val="Hyperlink"/>
            <w:noProof/>
          </w:rPr>
          <w:t>1.</w:t>
        </w:r>
        <w:r w:rsidR="007E192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E1923" w:rsidRPr="00FF74C5">
          <w:rPr>
            <w:rStyle w:val="Hyperlink"/>
            <w:noProof/>
          </w:rPr>
          <w:t>Sơ đồ logic</w:t>
        </w:r>
        <w:r w:rsidR="007E1923">
          <w:rPr>
            <w:noProof/>
            <w:webHidden/>
          </w:rPr>
          <w:tab/>
        </w:r>
        <w:r w:rsidR="007E1923">
          <w:rPr>
            <w:noProof/>
            <w:webHidden/>
          </w:rPr>
          <w:fldChar w:fldCharType="begin"/>
        </w:r>
        <w:r w:rsidR="007E1923">
          <w:rPr>
            <w:noProof/>
            <w:webHidden/>
          </w:rPr>
          <w:instrText xml:space="preserve"> PAGEREF _Toc435343640 \h </w:instrText>
        </w:r>
        <w:r w:rsidR="007E1923">
          <w:rPr>
            <w:noProof/>
            <w:webHidden/>
          </w:rPr>
        </w:r>
        <w:r w:rsidR="007E1923">
          <w:rPr>
            <w:noProof/>
            <w:webHidden/>
          </w:rPr>
          <w:fldChar w:fldCharType="separate"/>
        </w:r>
        <w:r w:rsidR="007E1923">
          <w:rPr>
            <w:noProof/>
            <w:webHidden/>
          </w:rPr>
          <w:t>3</w:t>
        </w:r>
        <w:r w:rsidR="007E1923">
          <w:rPr>
            <w:noProof/>
            <w:webHidden/>
          </w:rPr>
          <w:fldChar w:fldCharType="end"/>
        </w:r>
      </w:hyperlink>
    </w:p>
    <w:p w:rsidR="007E1923" w:rsidRDefault="007E192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343641" w:history="1">
        <w:r w:rsidRPr="00FF74C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FF74C5">
          <w:rPr>
            <w:rStyle w:val="Hyperlink"/>
            <w:noProof/>
          </w:rPr>
          <w:t>Mô tả chi tiết các kiểu dữ liệu trong sơ đồ logi</w:t>
        </w:r>
        <w:bookmarkStart w:id="0" w:name="_GoBack"/>
        <w:bookmarkEnd w:id="0"/>
        <w:r w:rsidRPr="00FF74C5">
          <w:rPr>
            <w:rStyle w:val="Hyperlink"/>
            <w:noProof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_Toc435343641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4AB8" w:rsidRPr="00BA0B69" w:rsidRDefault="00A23833" w:rsidP="00C14AB8">
      <w:pPr>
        <w:pStyle w:val="BodyText"/>
        <w:jc w:val="both"/>
        <w:rPr>
          <w:lang w:val="en-US"/>
        </w:rPr>
      </w:pPr>
      <w:r w:rsidRPr="00BA0B69">
        <w:rPr>
          <w:lang w:val="en-US"/>
        </w:rPr>
        <w:fldChar w:fldCharType="end"/>
      </w:r>
    </w:p>
    <w:p w:rsidR="00C14AB8" w:rsidRPr="00BA0B69" w:rsidRDefault="00C14AB8">
      <w:pPr>
        <w:widowControl/>
        <w:spacing w:line="240" w:lineRule="auto"/>
        <w:rPr>
          <w:lang w:val="en-US"/>
        </w:rPr>
      </w:pPr>
      <w:r w:rsidRPr="00BA0B69">
        <w:rPr>
          <w:lang w:val="en-US"/>
        </w:rPr>
        <w:br w:type="page"/>
      </w:r>
    </w:p>
    <w:p w:rsidR="00C14AB8" w:rsidRPr="00BA0B69" w:rsidRDefault="00C14AB8" w:rsidP="00C14AB8">
      <w:pPr>
        <w:pStyle w:val="Heading1"/>
        <w:spacing w:line="360" w:lineRule="auto"/>
        <w:jc w:val="both"/>
      </w:pPr>
      <w:bookmarkStart w:id="1" w:name="_Toc176928159"/>
      <w:bookmarkStart w:id="2" w:name="_Toc435343640"/>
      <w:r w:rsidRPr="00BA0B69">
        <w:lastRenderedPageBreak/>
        <w:t>Sơ đồ logic</w:t>
      </w:r>
      <w:bookmarkEnd w:id="1"/>
      <w:bookmarkEnd w:id="2"/>
    </w:p>
    <w:p w:rsidR="00BA0B69" w:rsidRDefault="00B34C5F" w:rsidP="00BA0B69">
      <w:r>
        <w:rPr>
          <w:noProof/>
          <w:lang w:val="en-US"/>
        </w:rPr>
        <w:drawing>
          <wp:inline distT="0" distB="0" distL="0" distR="0">
            <wp:extent cx="5800725" cy="306959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39" w:rsidRDefault="00D54F39" w:rsidP="00BA0B69"/>
    <w:p w:rsidR="00D54F39" w:rsidRDefault="00D54F39" w:rsidP="00BA0B69">
      <w:pPr>
        <w:rPr>
          <w:lang w:val="en-US"/>
        </w:rPr>
      </w:pPr>
      <w:r>
        <w:rPr>
          <w:lang w:val="en-US"/>
        </w:rPr>
        <w:t>Bảng tham số: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D54F39" w:rsidRPr="007E1923" w:rsidTr="00D54F39">
        <w:tc>
          <w:tcPr>
            <w:tcW w:w="4621" w:type="dxa"/>
          </w:tcPr>
          <w:p w:rsidR="00D54F39" w:rsidRPr="007E1923" w:rsidRDefault="00D54F39" w:rsidP="007E1923">
            <w:pPr>
              <w:jc w:val="center"/>
              <w:rPr>
                <w:b/>
                <w:lang w:val="en-US"/>
              </w:rPr>
            </w:pPr>
            <w:r w:rsidRPr="007E1923">
              <w:rPr>
                <w:b/>
                <w:lang w:val="en-US"/>
              </w:rPr>
              <w:t>Tham số</w:t>
            </w:r>
          </w:p>
        </w:tc>
        <w:tc>
          <w:tcPr>
            <w:tcW w:w="4622" w:type="dxa"/>
          </w:tcPr>
          <w:p w:rsidR="00D54F39" w:rsidRPr="007E1923" w:rsidRDefault="00D54F39" w:rsidP="007E1923">
            <w:pPr>
              <w:jc w:val="center"/>
              <w:rPr>
                <w:b/>
                <w:lang w:val="en-US"/>
              </w:rPr>
            </w:pPr>
            <w:r w:rsidRPr="007E1923">
              <w:rPr>
                <w:b/>
                <w:lang w:val="en-US"/>
              </w:rPr>
              <w:t>Ràng buộc</w:t>
            </w:r>
          </w:p>
        </w:tc>
      </w:tr>
      <w:tr w:rsidR="00D54F39" w:rsidTr="00D54F39">
        <w:tc>
          <w:tcPr>
            <w:tcW w:w="4621" w:type="dxa"/>
          </w:tcPr>
          <w:p w:rsidR="00D54F39" w:rsidRDefault="00D54F39" w:rsidP="00BA0B69">
            <w:pPr>
              <w:rPr>
                <w:lang w:val="en-US"/>
              </w:rPr>
            </w:pPr>
            <w:r>
              <w:rPr>
                <w:lang w:val="en-US"/>
              </w:rPr>
              <w:t>So_luong_sach_nhap</w:t>
            </w:r>
          </w:p>
        </w:tc>
        <w:tc>
          <w:tcPr>
            <w:tcW w:w="4622" w:type="dxa"/>
          </w:tcPr>
          <w:p w:rsidR="00D54F39" w:rsidRDefault="007E1923" w:rsidP="007E1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&gt;=200</w:t>
            </w:r>
          </w:p>
        </w:tc>
      </w:tr>
      <w:tr w:rsidR="00D54F39" w:rsidTr="00D54F39">
        <w:tc>
          <w:tcPr>
            <w:tcW w:w="4621" w:type="dxa"/>
          </w:tcPr>
          <w:p w:rsidR="00D54F39" w:rsidRDefault="007E1923" w:rsidP="00BA0B69">
            <w:pPr>
              <w:rPr>
                <w:lang w:val="en-US"/>
              </w:rPr>
            </w:pPr>
            <w:r>
              <w:rPr>
                <w:lang w:val="en-US"/>
              </w:rPr>
              <w:t>Luong_ton_dau_sach</w:t>
            </w:r>
          </w:p>
        </w:tc>
        <w:tc>
          <w:tcPr>
            <w:tcW w:w="4622" w:type="dxa"/>
          </w:tcPr>
          <w:p w:rsidR="00D54F39" w:rsidRDefault="007E1923" w:rsidP="007E1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&lt;400</w:t>
            </w:r>
          </w:p>
        </w:tc>
      </w:tr>
      <w:tr w:rsidR="007E1923" w:rsidTr="00D54F39">
        <w:tc>
          <w:tcPr>
            <w:tcW w:w="4621" w:type="dxa"/>
          </w:tcPr>
          <w:p w:rsidR="007E1923" w:rsidRDefault="007E1923" w:rsidP="00BA0B69">
            <w:pPr>
              <w:rPr>
                <w:lang w:val="en-US"/>
              </w:rPr>
            </w:pPr>
            <w:r>
              <w:rPr>
                <w:lang w:val="en-US"/>
              </w:rPr>
              <w:t>No_khach_hang</w:t>
            </w:r>
          </w:p>
        </w:tc>
        <w:tc>
          <w:tcPr>
            <w:tcW w:w="4622" w:type="dxa"/>
          </w:tcPr>
          <w:p w:rsidR="007E1923" w:rsidRDefault="007E1923" w:rsidP="007E1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&lt;20000</w:t>
            </w:r>
          </w:p>
        </w:tc>
      </w:tr>
      <w:tr w:rsidR="007E1923" w:rsidTr="00D54F39">
        <w:tc>
          <w:tcPr>
            <w:tcW w:w="4621" w:type="dxa"/>
          </w:tcPr>
          <w:p w:rsidR="007E1923" w:rsidRDefault="007E1923" w:rsidP="00BA0B69">
            <w:pPr>
              <w:rPr>
                <w:lang w:val="en-US"/>
              </w:rPr>
            </w:pPr>
            <w:r>
              <w:rPr>
                <w:lang w:val="en-US"/>
              </w:rPr>
              <w:t>Luong_ton_sau_khi_ban</w:t>
            </w:r>
          </w:p>
        </w:tc>
        <w:tc>
          <w:tcPr>
            <w:tcW w:w="4622" w:type="dxa"/>
          </w:tcPr>
          <w:p w:rsidR="007E1923" w:rsidRDefault="007E1923" w:rsidP="007E1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&gt;=20</w:t>
            </w:r>
          </w:p>
        </w:tc>
      </w:tr>
      <w:tr w:rsidR="007E1923" w:rsidTr="00D54F39">
        <w:tc>
          <w:tcPr>
            <w:tcW w:w="4621" w:type="dxa"/>
          </w:tcPr>
          <w:p w:rsidR="007E1923" w:rsidRDefault="007E1923" w:rsidP="00BA0B69">
            <w:pPr>
              <w:rPr>
                <w:lang w:val="en-US"/>
              </w:rPr>
            </w:pPr>
            <w:r>
              <w:rPr>
                <w:lang w:val="en-US"/>
              </w:rPr>
              <w:t>Top_sach</w:t>
            </w:r>
          </w:p>
        </w:tc>
        <w:tc>
          <w:tcPr>
            <w:tcW w:w="4622" w:type="dxa"/>
          </w:tcPr>
          <w:p w:rsidR="007E1923" w:rsidRDefault="007E1923" w:rsidP="007E1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=10</w:t>
            </w:r>
          </w:p>
        </w:tc>
      </w:tr>
    </w:tbl>
    <w:p w:rsidR="00D54F39" w:rsidRPr="00D54F39" w:rsidRDefault="00D54F39" w:rsidP="00BA0B69">
      <w:pPr>
        <w:rPr>
          <w:lang w:val="en-US"/>
        </w:rPr>
      </w:pPr>
    </w:p>
    <w:p w:rsidR="00C14AB8" w:rsidRPr="00BA0B69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435343641"/>
      <w:r w:rsidRPr="00BA0B69">
        <w:t>Mô tả chi tiết các kiểu dữ liệu trong sơ đồ logic</w:t>
      </w:r>
      <w:bookmarkEnd w:id="3"/>
      <w:bookmarkEnd w:id="4"/>
    </w:p>
    <w:p w:rsidR="003C2F0F" w:rsidRPr="00BA0B69" w:rsidRDefault="00BA0B69" w:rsidP="00BA0B69">
      <w:pPr>
        <w:pStyle w:val="BodyText"/>
        <w:numPr>
          <w:ilvl w:val="0"/>
          <w:numId w:val="36"/>
        </w:numPr>
        <w:rPr>
          <w:b/>
          <w:lang w:val="en-US"/>
        </w:rPr>
      </w:pPr>
      <w:r w:rsidRPr="00BA0B69">
        <w:rPr>
          <w:b/>
          <w:lang w:val="en-US"/>
        </w:rPr>
        <w:t>KhachHang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456"/>
        <w:gridCol w:w="3090"/>
      </w:tblGrid>
      <w:tr w:rsidR="00DF3EAB" w:rsidRPr="00DF3EAB" w:rsidTr="00B521D9">
        <w:tc>
          <w:tcPr>
            <w:tcW w:w="801" w:type="dxa"/>
          </w:tcPr>
          <w:p w:rsidR="003C2F0F" w:rsidRPr="00DF3EAB" w:rsidRDefault="003C2F0F" w:rsidP="00DF3EAB">
            <w:pPr>
              <w:jc w:val="center"/>
              <w:rPr>
                <w:b/>
              </w:rPr>
            </w:pPr>
            <w:r w:rsidRPr="00DF3EAB">
              <w:rPr>
                <w:b/>
              </w:rPr>
              <w:t>STT</w:t>
            </w:r>
          </w:p>
        </w:tc>
        <w:tc>
          <w:tcPr>
            <w:tcW w:w="1833" w:type="dxa"/>
          </w:tcPr>
          <w:p w:rsidR="003C2F0F" w:rsidRPr="00DF3EAB" w:rsidRDefault="003C2F0F" w:rsidP="00DF3EAB">
            <w:pPr>
              <w:jc w:val="center"/>
              <w:rPr>
                <w:b/>
              </w:rPr>
            </w:pPr>
            <w:r w:rsidRPr="00DF3EAB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3C2F0F" w:rsidRPr="00DF3EAB" w:rsidRDefault="003C2F0F" w:rsidP="00DF3EAB">
            <w:pPr>
              <w:jc w:val="center"/>
              <w:rPr>
                <w:b/>
              </w:rPr>
            </w:pPr>
            <w:r w:rsidRPr="00DF3EAB">
              <w:rPr>
                <w:b/>
              </w:rPr>
              <w:t>Kiểu</w:t>
            </w:r>
          </w:p>
        </w:tc>
        <w:tc>
          <w:tcPr>
            <w:tcW w:w="1456" w:type="dxa"/>
          </w:tcPr>
          <w:p w:rsidR="003C2F0F" w:rsidRPr="00DF3EAB" w:rsidRDefault="003C2F0F" w:rsidP="00DF3EAB">
            <w:pPr>
              <w:jc w:val="center"/>
              <w:rPr>
                <w:b/>
              </w:rPr>
            </w:pPr>
            <w:r w:rsidRPr="00DF3EAB">
              <w:rPr>
                <w:b/>
              </w:rPr>
              <w:t>Ràng buộc</w:t>
            </w:r>
          </w:p>
        </w:tc>
        <w:tc>
          <w:tcPr>
            <w:tcW w:w="3090" w:type="dxa"/>
          </w:tcPr>
          <w:p w:rsidR="003C2F0F" w:rsidRPr="00DF3EAB" w:rsidRDefault="003C2F0F" w:rsidP="00DF3EAB">
            <w:pPr>
              <w:jc w:val="center"/>
              <w:rPr>
                <w:b/>
              </w:rPr>
            </w:pPr>
            <w:r w:rsidRPr="00DF3EAB">
              <w:rPr>
                <w:b/>
              </w:rPr>
              <w:t>Ý nghĩa/ghi chú</w:t>
            </w:r>
          </w:p>
        </w:tc>
      </w:tr>
      <w:tr w:rsidR="00DF3EAB" w:rsidRPr="00BA0B69" w:rsidTr="00B521D9">
        <w:tc>
          <w:tcPr>
            <w:tcW w:w="801" w:type="dxa"/>
          </w:tcPr>
          <w:p w:rsidR="003C2F0F" w:rsidRPr="00BA0B69" w:rsidRDefault="00BA0B69" w:rsidP="00DF3EA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3C2F0F" w:rsidRPr="00BA0B69" w:rsidRDefault="00BA0B69" w:rsidP="00BA0B6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KH</w:t>
            </w:r>
          </w:p>
        </w:tc>
        <w:tc>
          <w:tcPr>
            <w:tcW w:w="1688" w:type="dxa"/>
          </w:tcPr>
          <w:p w:rsidR="003C2F0F" w:rsidRPr="00DF3EAB" w:rsidRDefault="00DF3EAB" w:rsidP="00DF3EA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1456" w:type="dxa"/>
          </w:tcPr>
          <w:p w:rsidR="003C2F0F" w:rsidRPr="00B521D9" w:rsidRDefault="00B521D9" w:rsidP="00DF3EA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3090" w:type="dxa"/>
          </w:tcPr>
          <w:p w:rsidR="003C2F0F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Thuộc tính khóa chính</w:t>
            </w:r>
          </w:p>
        </w:tc>
      </w:tr>
      <w:tr w:rsidR="00DF3EAB" w:rsidRPr="00BA0B69" w:rsidTr="00B521D9">
        <w:tc>
          <w:tcPr>
            <w:tcW w:w="801" w:type="dxa"/>
          </w:tcPr>
          <w:p w:rsidR="003C2F0F" w:rsidRPr="00BA0B69" w:rsidRDefault="00BA0B69" w:rsidP="00DF3EA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3C2F0F" w:rsidRPr="00BA0B69" w:rsidRDefault="00BA0B69" w:rsidP="00BA0B6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KH</w:t>
            </w:r>
          </w:p>
        </w:tc>
        <w:tc>
          <w:tcPr>
            <w:tcW w:w="1688" w:type="dxa"/>
          </w:tcPr>
          <w:p w:rsidR="003C2F0F" w:rsidRPr="00BA0B69" w:rsidRDefault="00DF3EAB" w:rsidP="00DF3EAB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nchar(6)</w:t>
            </w:r>
          </w:p>
        </w:tc>
        <w:tc>
          <w:tcPr>
            <w:tcW w:w="1456" w:type="dxa"/>
          </w:tcPr>
          <w:p w:rsidR="003C2F0F" w:rsidRPr="00BA0B69" w:rsidRDefault="003C2F0F" w:rsidP="00DF3EAB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090" w:type="dxa"/>
          </w:tcPr>
          <w:p w:rsidR="003C2F0F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tên khách hàng</w:t>
            </w:r>
          </w:p>
        </w:tc>
      </w:tr>
      <w:tr w:rsidR="00DF3EAB" w:rsidRPr="00BA0B69" w:rsidTr="00B521D9">
        <w:tc>
          <w:tcPr>
            <w:tcW w:w="801" w:type="dxa"/>
          </w:tcPr>
          <w:p w:rsidR="00BA0B69" w:rsidRPr="00BA0B69" w:rsidRDefault="00BA0B69" w:rsidP="00DF3EA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BA0B69" w:rsidRDefault="00BA0B69" w:rsidP="00BA0B6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Địa chỉ KH</w:t>
            </w:r>
          </w:p>
        </w:tc>
        <w:tc>
          <w:tcPr>
            <w:tcW w:w="1688" w:type="dxa"/>
          </w:tcPr>
          <w:p w:rsidR="00BA0B69" w:rsidRPr="00BA0B69" w:rsidRDefault="00DF3EAB" w:rsidP="00DF3EAB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nchar(100)</w:t>
            </w:r>
          </w:p>
        </w:tc>
        <w:tc>
          <w:tcPr>
            <w:tcW w:w="1456" w:type="dxa"/>
          </w:tcPr>
          <w:p w:rsidR="00BA0B69" w:rsidRPr="00BA0B69" w:rsidRDefault="00BA0B69" w:rsidP="00DF3EAB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090" w:type="dxa"/>
          </w:tcPr>
          <w:p w:rsidR="00BA0B69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địa chỉ khách hàng</w:t>
            </w:r>
          </w:p>
        </w:tc>
      </w:tr>
      <w:tr w:rsidR="00DF3EAB" w:rsidRPr="00BA0B69" w:rsidTr="00B521D9">
        <w:tc>
          <w:tcPr>
            <w:tcW w:w="801" w:type="dxa"/>
          </w:tcPr>
          <w:p w:rsidR="00BA0B69" w:rsidRPr="00BA0B69" w:rsidRDefault="00BA0B69" w:rsidP="00DF3EA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BA0B69" w:rsidRDefault="00DF3EAB" w:rsidP="00DF3EA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  <w:tc>
          <w:tcPr>
            <w:tcW w:w="1688" w:type="dxa"/>
          </w:tcPr>
          <w:p w:rsidR="00BA0B69" w:rsidRPr="00BA0B69" w:rsidRDefault="00DF3EAB" w:rsidP="00DF3EAB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char(11)</w:t>
            </w:r>
          </w:p>
        </w:tc>
        <w:tc>
          <w:tcPr>
            <w:tcW w:w="1456" w:type="dxa"/>
          </w:tcPr>
          <w:p w:rsidR="00BA0B69" w:rsidRPr="00BA0B69" w:rsidRDefault="00BA0B69" w:rsidP="00DF3EAB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090" w:type="dxa"/>
          </w:tcPr>
          <w:p w:rsidR="00BA0B69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số điện thoại khách hàng</w:t>
            </w:r>
          </w:p>
        </w:tc>
      </w:tr>
      <w:tr w:rsidR="00DF3EAB" w:rsidRPr="00BA0B69" w:rsidTr="00B521D9">
        <w:tc>
          <w:tcPr>
            <w:tcW w:w="801" w:type="dxa"/>
          </w:tcPr>
          <w:p w:rsidR="00DF3EAB" w:rsidRDefault="00DF3EAB" w:rsidP="00DF3EA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DF3EAB" w:rsidRDefault="00DF3EAB" w:rsidP="00DF3EAB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688" w:type="dxa"/>
          </w:tcPr>
          <w:p w:rsidR="00DF3EAB" w:rsidRPr="00BA0B69" w:rsidRDefault="00DF3EAB" w:rsidP="00DF3EAB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char(50)</w:t>
            </w:r>
          </w:p>
        </w:tc>
        <w:tc>
          <w:tcPr>
            <w:tcW w:w="1456" w:type="dxa"/>
          </w:tcPr>
          <w:p w:rsidR="00DF3EAB" w:rsidRPr="00BA0B69" w:rsidRDefault="00DF3EAB" w:rsidP="00DF3EAB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090" w:type="dxa"/>
          </w:tcPr>
          <w:p w:rsidR="00DF3EAB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email khách hàng</w:t>
            </w:r>
          </w:p>
        </w:tc>
      </w:tr>
    </w:tbl>
    <w:p w:rsidR="00BA0B69" w:rsidRPr="00BA0B69" w:rsidRDefault="00BA0B69" w:rsidP="00BA0B69">
      <w:pPr>
        <w:pStyle w:val="BodyText"/>
        <w:ind w:left="0"/>
        <w:rPr>
          <w:lang w:val="en-US"/>
        </w:rPr>
      </w:pPr>
    </w:p>
    <w:p w:rsidR="00BA0B69" w:rsidRPr="00C7319D" w:rsidRDefault="00DF3EAB" w:rsidP="00C7319D">
      <w:pPr>
        <w:pStyle w:val="BodyText"/>
        <w:numPr>
          <w:ilvl w:val="0"/>
          <w:numId w:val="36"/>
        </w:numPr>
        <w:rPr>
          <w:b/>
          <w:lang w:val="en-US"/>
        </w:rPr>
      </w:pPr>
      <w:r w:rsidRPr="00DF3EAB">
        <w:rPr>
          <w:b/>
          <w:lang w:val="en-US"/>
        </w:rPr>
        <w:t>PhieuThuTien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546"/>
        <w:gridCol w:w="3000"/>
      </w:tblGrid>
      <w:tr w:rsidR="00DF3EAB" w:rsidRPr="00DF3EAB" w:rsidTr="00B521D9">
        <w:tc>
          <w:tcPr>
            <w:tcW w:w="801" w:type="dxa"/>
          </w:tcPr>
          <w:p w:rsidR="00DF3EAB" w:rsidRPr="00DF3EAB" w:rsidRDefault="00DF3EAB" w:rsidP="00DF3EAB">
            <w:pPr>
              <w:jc w:val="center"/>
              <w:rPr>
                <w:b/>
              </w:rPr>
            </w:pPr>
            <w:r w:rsidRPr="00DF3EAB">
              <w:rPr>
                <w:b/>
              </w:rPr>
              <w:t>STT</w:t>
            </w:r>
          </w:p>
        </w:tc>
        <w:tc>
          <w:tcPr>
            <w:tcW w:w="1833" w:type="dxa"/>
          </w:tcPr>
          <w:p w:rsidR="00DF3EAB" w:rsidRPr="00DF3EAB" w:rsidRDefault="00DF3EAB" w:rsidP="00DF3EAB">
            <w:pPr>
              <w:jc w:val="center"/>
              <w:rPr>
                <w:b/>
              </w:rPr>
            </w:pPr>
            <w:r w:rsidRPr="00DF3EAB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DF3EAB" w:rsidRPr="00DF3EAB" w:rsidRDefault="00DF3EAB" w:rsidP="00DF3EAB">
            <w:pPr>
              <w:jc w:val="center"/>
              <w:rPr>
                <w:b/>
              </w:rPr>
            </w:pPr>
            <w:r w:rsidRPr="00DF3EAB">
              <w:rPr>
                <w:b/>
              </w:rPr>
              <w:t>Kiểu</w:t>
            </w:r>
          </w:p>
        </w:tc>
        <w:tc>
          <w:tcPr>
            <w:tcW w:w="1546" w:type="dxa"/>
          </w:tcPr>
          <w:p w:rsidR="00DF3EAB" w:rsidRPr="00DF3EAB" w:rsidRDefault="00DF3EAB" w:rsidP="00DF3EAB">
            <w:pPr>
              <w:jc w:val="center"/>
              <w:rPr>
                <w:b/>
              </w:rPr>
            </w:pPr>
            <w:r w:rsidRPr="00DF3EAB">
              <w:rPr>
                <w:b/>
              </w:rPr>
              <w:t>Ràng buộc</w:t>
            </w:r>
          </w:p>
        </w:tc>
        <w:tc>
          <w:tcPr>
            <w:tcW w:w="3000" w:type="dxa"/>
          </w:tcPr>
          <w:p w:rsidR="00DF3EAB" w:rsidRPr="00DF3EAB" w:rsidRDefault="00DF3EAB" w:rsidP="00DF3EAB">
            <w:pPr>
              <w:jc w:val="center"/>
              <w:rPr>
                <w:b/>
              </w:rPr>
            </w:pPr>
            <w:r w:rsidRPr="00DF3EAB">
              <w:rPr>
                <w:b/>
              </w:rPr>
              <w:t>Ý nghĩa/ghi chú</w:t>
            </w:r>
          </w:p>
        </w:tc>
      </w:tr>
      <w:tr w:rsidR="00B521D9" w:rsidRPr="00BA0B69" w:rsidTr="00B521D9">
        <w:tc>
          <w:tcPr>
            <w:tcW w:w="801" w:type="dxa"/>
          </w:tcPr>
          <w:p w:rsidR="00B521D9" w:rsidRPr="00BA0B6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B521D9" w:rsidRPr="00BA0B6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PTT</w:t>
            </w:r>
          </w:p>
        </w:tc>
        <w:tc>
          <w:tcPr>
            <w:tcW w:w="1688" w:type="dxa"/>
          </w:tcPr>
          <w:p w:rsidR="00B521D9" w:rsidRPr="00DF3EAB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1546" w:type="dxa"/>
          </w:tcPr>
          <w:p w:rsidR="00B521D9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3000" w:type="dxa"/>
          </w:tcPr>
          <w:p w:rsidR="00B521D9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Thuộc tính khóa chính</w:t>
            </w:r>
          </w:p>
        </w:tc>
      </w:tr>
      <w:tr w:rsidR="00B521D9" w:rsidRPr="00BA0B69" w:rsidTr="00B521D9">
        <w:tc>
          <w:tcPr>
            <w:tcW w:w="801" w:type="dxa"/>
          </w:tcPr>
          <w:p w:rsidR="00B521D9" w:rsidRPr="00BA0B6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B521D9" w:rsidRPr="00BA0B6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NV</w:t>
            </w:r>
          </w:p>
        </w:tc>
        <w:tc>
          <w:tcPr>
            <w:tcW w:w="1688" w:type="dxa"/>
          </w:tcPr>
          <w:p w:rsidR="00B521D9" w:rsidRPr="00BA0B69" w:rsidRDefault="00B521D9" w:rsidP="00B521D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char(6)</w:t>
            </w:r>
          </w:p>
        </w:tc>
        <w:tc>
          <w:tcPr>
            <w:tcW w:w="1546" w:type="dxa"/>
          </w:tcPr>
          <w:p w:rsidR="00B521D9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3000" w:type="dxa"/>
          </w:tcPr>
          <w:p w:rsidR="00B521D9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Tham chiếu đến NhanVien</w:t>
            </w:r>
          </w:p>
        </w:tc>
      </w:tr>
      <w:tr w:rsidR="00B521D9" w:rsidRPr="00BA0B69" w:rsidTr="00B521D9">
        <w:tc>
          <w:tcPr>
            <w:tcW w:w="801" w:type="dxa"/>
          </w:tcPr>
          <w:p w:rsidR="00B521D9" w:rsidRPr="00BA0B6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KH</w:t>
            </w:r>
          </w:p>
        </w:tc>
        <w:tc>
          <w:tcPr>
            <w:tcW w:w="1688" w:type="dxa"/>
          </w:tcPr>
          <w:p w:rsidR="00B521D9" w:rsidRPr="00BA0B69" w:rsidRDefault="00B521D9" w:rsidP="00B521D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char(6)</w:t>
            </w:r>
          </w:p>
        </w:tc>
        <w:tc>
          <w:tcPr>
            <w:tcW w:w="1546" w:type="dxa"/>
          </w:tcPr>
          <w:p w:rsidR="00B521D9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3000" w:type="dxa"/>
          </w:tcPr>
          <w:p w:rsidR="00B521D9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Tham chiếu đến KhachHang</w:t>
            </w:r>
          </w:p>
        </w:tc>
      </w:tr>
      <w:tr w:rsidR="00B521D9" w:rsidRPr="00BA0B69" w:rsidTr="00B521D9">
        <w:tc>
          <w:tcPr>
            <w:tcW w:w="801" w:type="dxa"/>
          </w:tcPr>
          <w:p w:rsidR="00B521D9" w:rsidRPr="00BA0B6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thu tiền</w:t>
            </w:r>
          </w:p>
        </w:tc>
        <w:tc>
          <w:tcPr>
            <w:tcW w:w="1688" w:type="dxa"/>
          </w:tcPr>
          <w:p w:rsidR="00B521D9" w:rsidRPr="00BA0B69" w:rsidRDefault="00B521D9" w:rsidP="00B521D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datetime</w:t>
            </w:r>
          </w:p>
        </w:tc>
        <w:tc>
          <w:tcPr>
            <w:tcW w:w="1546" w:type="dxa"/>
          </w:tcPr>
          <w:p w:rsidR="00B521D9" w:rsidRPr="00BA0B69" w:rsidRDefault="00B521D9" w:rsidP="00B521D9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000" w:type="dxa"/>
          </w:tcPr>
          <w:p w:rsidR="00B521D9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ngày thu tiền</w:t>
            </w:r>
          </w:p>
        </w:tc>
      </w:tr>
      <w:tr w:rsidR="00B521D9" w:rsidRPr="00BA0B69" w:rsidTr="00B521D9">
        <w:tc>
          <w:tcPr>
            <w:tcW w:w="801" w:type="dxa"/>
          </w:tcPr>
          <w:p w:rsid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tiền thu</w:t>
            </w:r>
          </w:p>
        </w:tc>
        <w:tc>
          <w:tcPr>
            <w:tcW w:w="1688" w:type="dxa"/>
          </w:tcPr>
          <w:p w:rsidR="00B521D9" w:rsidRPr="00BA0B69" w:rsidRDefault="00B521D9" w:rsidP="00B521D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money</w:t>
            </w:r>
          </w:p>
        </w:tc>
        <w:tc>
          <w:tcPr>
            <w:tcW w:w="1546" w:type="dxa"/>
          </w:tcPr>
          <w:p w:rsidR="00B521D9" w:rsidRPr="00BA0B69" w:rsidRDefault="00B521D9" w:rsidP="00B521D9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000" w:type="dxa"/>
          </w:tcPr>
          <w:p w:rsidR="00B521D9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số tiền thu</w:t>
            </w:r>
          </w:p>
        </w:tc>
      </w:tr>
    </w:tbl>
    <w:p w:rsidR="00BA0B69" w:rsidRPr="00BA0B69" w:rsidRDefault="00BA0B69" w:rsidP="00BA0B69">
      <w:pPr>
        <w:pStyle w:val="BodyText"/>
        <w:rPr>
          <w:b/>
          <w:lang w:val="en-US"/>
        </w:rPr>
      </w:pPr>
    </w:p>
    <w:p w:rsidR="00BA0B69" w:rsidRPr="00C7319D" w:rsidRDefault="00C7319D" w:rsidP="00C7319D">
      <w:pPr>
        <w:pStyle w:val="BodyText"/>
        <w:numPr>
          <w:ilvl w:val="0"/>
          <w:numId w:val="36"/>
        </w:numPr>
        <w:rPr>
          <w:b/>
          <w:i/>
          <w:lang w:val="en-US"/>
        </w:rPr>
      </w:pPr>
      <w:r w:rsidRPr="00C7319D">
        <w:rPr>
          <w:b/>
          <w:lang w:val="en-US"/>
        </w:rPr>
        <w:lastRenderedPageBreak/>
        <w:t>TaiKhoan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434"/>
        <w:gridCol w:w="1350"/>
        <w:gridCol w:w="3450"/>
      </w:tblGrid>
      <w:tr w:rsidR="00C7319D" w:rsidRPr="00DF3EAB" w:rsidTr="00B521D9">
        <w:tc>
          <w:tcPr>
            <w:tcW w:w="801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STT</w:t>
            </w:r>
          </w:p>
        </w:tc>
        <w:tc>
          <w:tcPr>
            <w:tcW w:w="1833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Tên thuộc tính</w:t>
            </w:r>
          </w:p>
        </w:tc>
        <w:tc>
          <w:tcPr>
            <w:tcW w:w="1434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Kiểu</w:t>
            </w:r>
          </w:p>
        </w:tc>
        <w:tc>
          <w:tcPr>
            <w:tcW w:w="1350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Ràng buộc</w:t>
            </w:r>
          </w:p>
        </w:tc>
        <w:tc>
          <w:tcPr>
            <w:tcW w:w="3450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Ý nghĩa/ghi chú</w:t>
            </w:r>
          </w:p>
        </w:tc>
      </w:tr>
      <w:tr w:rsidR="00C7319D" w:rsidRPr="00BA0B69" w:rsidTr="00B521D9">
        <w:tc>
          <w:tcPr>
            <w:tcW w:w="801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đăng nhập</w:t>
            </w:r>
          </w:p>
        </w:tc>
        <w:tc>
          <w:tcPr>
            <w:tcW w:w="1434" w:type="dxa"/>
          </w:tcPr>
          <w:p w:rsidR="00C7319D" w:rsidRPr="00DF3EAB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char(16)</w:t>
            </w:r>
          </w:p>
        </w:tc>
        <w:tc>
          <w:tcPr>
            <w:tcW w:w="1350" w:type="dxa"/>
          </w:tcPr>
          <w:p w:rsidR="00C7319D" w:rsidRPr="00B521D9" w:rsidRDefault="00B521D9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3450" w:type="dxa"/>
          </w:tcPr>
          <w:p w:rsidR="00C7319D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tên đăng nhập của nhân viên</w:t>
            </w:r>
          </w:p>
        </w:tc>
      </w:tr>
      <w:tr w:rsidR="00B521D9" w:rsidRPr="00BA0B69" w:rsidTr="00B521D9">
        <w:tc>
          <w:tcPr>
            <w:tcW w:w="801" w:type="dxa"/>
          </w:tcPr>
          <w:p w:rsidR="00B521D9" w:rsidRPr="00BA0B6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B521D9" w:rsidRPr="00BA0B6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  <w:tc>
          <w:tcPr>
            <w:tcW w:w="1434" w:type="dxa"/>
          </w:tcPr>
          <w:p w:rsidR="00B521D9" w:rsidRPr="00BA0B69" w:rsidRDefault="00B521D9" w:rsidP="00B521D9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char(32)</w:t>
            </w:r>
          </w:p>
        </w:tc>
        <w:tc>
          <w:tcPr>
            <w:tcW w:w="1350" w:type="dxa"/>
          </w:tcPr>
          <w:p w:rsidR="00B521D9" w:rsidRPr="00BA0B69" w:rsidRDefault="00B521D9" w:rsidP="00B521D9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450" w:type="dxa"/>
          </w:tcPr>
          <w:p w:rsidR="00B521D9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tên mật khẩu của nhân viên</w:t>
            </w:r>
          </w:p>
        </w:tc>
      </w:tr>
    </w:tbl>
    <w:p w:rsidR="00C7319D" w:rsidRDefault="00C7319D" w:rsidP="00C7319D">
      <w:pPr>
        <w:pStyle w:val="BodyText"/>
        <w:ind w:left="0"/>
        <w:rPr>
          <w:b/>
          <w:i/>
          <w:lang w:val="en-US"/>
        </w:rPr>
      </w:pPr>
    </w:p>
    <w:p w:rsidR="00C7319D" w:rsidRPr="00C7319D" w:rsidRDefault="00C7319D" w:rsidP="00C7319D">
      <w:pPr>
        <w:pStyle w:val="BodyText"/>
        <w:numPr>
          <w:ilvl w:val="0"/>
          <w:numId w:val="36"/>
        </w:numPr>
        <w:rPr>
          <w:b/>
          <w:i/>
          <w:lang w:val="en-US"/>
        </w:rPr>
      </w:pPr>
      <w:r>
        <w:rPr>
          <w:b/>
          <w:lang w:val="en-US"/>
        </w:rPr>
        <w:t>PhieuTraHang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546"/>
        <w:gridCol w:w="3000"/>
      </w:tblGrid>
      <w:tr w:rsidR="00C7319D" w:rsidRPr="00DF3EAB" w:rsidTr="00B521D9">
        <w:tc>
          <w:tcPr>
            <w:tcW w:w="801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STT</w:t>
            </w:r>
          </w:p>
        </w:tc>
        <w:tc>
          <w:tcPr>
            <w:tcW w:w="1833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Kiểu</w:t>
            </w:r>
          </w:p>
        </w:tc>
        <w:tc>
          <w:tcPr>
            <w:tcW w:w="1546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Ràng buộc</w:t>
            </w:r>
          </w:p>
        </w:tc>
        <w:tc>
          <w:tcPr>
            <w:tcW w:w="3000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Ý nghĩa/ghi chú</w:t>
            </w:r>
          </w:p>
        </w:tc>
      </w:tr>
      <w:tr w:rsidR="00C7319D" w:rsidRPr="00BA0B69" w:rsidTr="00B521D9">
        <w:tc>
          <w:tcPr>
            <w:tcW w:w="801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TH</w:t>
            </w:r>
          </w:p>
        </w:tc>
        <w:tc>
          <w:tcPr>
            <w:tcW w:w="1688" w:type="dxa"/>
          </w:tcPr>
          <w:p w:rsidR="00C7319D" w:rsidRPr="00DF3EAB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1546" w:type="dxa"/>
          </w:tcPr>
          <w:p w:rsidR="00C7319D" w:rsidRPr="00B521D9" w:rsidRDefault="00B521D9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3000" w:type="dxa"/>
          </w:tcPr>
          <w:p w:rsidR="00C7319D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Thuộc tính khóa chính</w:t>
            </w:r>
          </w:p>
        </w:tc>
      </w:tr>
      <w:tr w:rsidR="00C7319D" w:rsidRPr="00BA0B69" w:rsidTr="00B521D9">
        <w:tc>
          <w:tcPr>
            <w:tcW w:w="801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  <w:tc>
          <w:tcPr>
            <w:tcW w:w="1688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char(6)</w:t>
            </w:r>
          </w:p>
        </w:tc>
        <w:tc>
          <w:tcPr>
            <w:tcW w:w="1546" w:type="dxa"/>
          </w:tcPr>
          <w:p w:rsidR="00C7319D" w:rsidRPr="00B521D9" w:rsidRDefault="00B521D9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3000" w:type="dxa"/>
          </w:tcPr>
          <w:p w:rsidR="00C7319D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Tham chiếu đến Sach</w:t>
            </w:r>
          </w:p>
        </w:tc>
      </w:tr>
      <w:tr w:rsidR="00C7319D" w:rsidRPr="00BA0B69" w:rsidTr="00B521D9">
        <w:tc>
          <w:tcPr>
            <w:tcW w:w="801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C7319D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KH</w:t>
            </w:r>
          </w:p>
        </w:tc>
        <w:tc>
          <w:tcPr>
            <w:tcW w:w="1688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char(6)</w:t>
            </w:r>
          </w:p>
        </w:tc>
        <w:tc>
          <w:tcPr>
            <w:tcW w:w="1546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000" w:type="dxa"/>
          </w:tcPr>
          <w:p w:rsidR="00C7319D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Tham chiếu đến KhachHang</w:t>
            </w:r>
          </w:p>
        </w:tc>
      </w:tr>
      <w:tr w:rsidR="00C7319D" w:rsidRPr="00BA0B69" w:rsidTr="00B521D9">
        <w:tc>
          <w:tcPr>
            <w:tcW w:w="801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C7319D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Lí do trả</w:t>
            </w:r>
          </w:p>
        </w:tc>
        <w:tc>
          <w:tcPr>
            <w:tcW w:w="1688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nchar(100)</w:t>
            </w:r>
          </w:p>
        </w:tc>
        <w:tc>
          <w:tcPr>
            <w:tcW w:w="1546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000" w:type="dxa"/>
          </w:tcPr>
          <w:p w:rsidR="00C7319D" w:rsidRPr="00B521D9" w:rsidRDefault="00B521D9" w:rsidP="00B521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lí do trả sách</w:t>
            </w:r>
          </w:p>
        </w:tc>
      </w:tr>
    </w:tbl>
    <w:p w:rsidR="00C7319D" w:rsidRPr="00C7319D" w:rsidRDefault="00C7319D" w:rsidP="00C7319D">
      <w:pPr>
        <w:pStyle w:val="BodyText"/>
        <w:ind w:left="1080"/>
        <w:rPr>
          <w:b/>
          <w:i/>
          <w:lang w:val="en-US"/>
        </w:rPr>
      </w:pPr>
    </w:p>
    <w:p w:rsidR="00C7319D" w:rsidRPr="00C7319D" w:rsidRDefault="00C7319D" w:rsidP="00C7319D">
      <w:pPr>
        <w:pStyle w:val="BodyText"/>
        <w:numPr>
          <w:ilvl w:val="0"/>
          <w:numId w:val="36"/>
        </w:numPr>
        <w:rPr>
          <w:b/>
          <w:i/>
          <w:lang w:val="en-US"/>
        </w:rPr>
      </w:pPr>
      <w:r>
        <w:rPr>
          <w:b/>
          <w:lang w:val="en-US"/>
        </w:rPr>
        <w:t>HoaDon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434"/>
        <w:gridCol w:w="1800"/>
        <w:gridCol w:w="3000"/>
      </w:tblGrid>
      <w:tr w:rsidR="00C7319D" w:rsidRPr="00DF3EAB" w:rsidTr="00B34C5F">
        <w:tc>
          <w:tcPr>
            <w:tcW w:w="801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STT</w:t>
            </w:r>
          </w:p>
        </w:tc>
        <w:tc>
          <w:tcPr>
            <w:tcW w:w="1833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Tên thuộc tính</w:t>
            </w:r>
          </w:p>
        </w:tc>
        <w:tc>
          <w:tcPr>
            <w:tcW w:w="1434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Kiểu</w:t>
            </w:r>
          </w:p>
        </w:tc>
        <w:tc>
          <w:tcPr>
            <w:tcW w:w="1800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Ràng buộc</w:t>
            </w:r>
          </w:p>
        </w:tc>
        <w:tc>
          <w:tcPr>
            <w:tcW w:w="3000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Ý nghĩa/ghi chú</w:t>
            </w:r>
          </w:p>
        </w:tc>
      </w:tr>
      <w:tr w:rsidR="00B34C5F" w:rsidRPr="00BA0B69" w:rsidTr="00B34C5F">
        <w:tc>
          <w:tcPr>
            <w:tcW w:w="801" w:type="dxa"/>
          </w:tcPr>
          <w:p w:rsidR="00B34C5F" w:rsidRPr="00BA0B69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B34C5F" w:rsidRPr="00BA0B69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HD</w:t>
            </w:r>
          </w:p>
        </w:tc>
        <w:tc>
          <w:tcPr>
            <w:tcW w:w="1434" w:type="dxa"/>
          </w:tcPr>
          <w:p w:rsidR="00B34C5F" w:rsidRPr="00DF3EAB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1800" w:type="dxa"/>
          </w:tcPr>
          <w:p w:rsidR="00B34C5F" w:rsidRPr="00B521D9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3000" w:type="dxa"/>
          </w:tcPr>
          <w:p w:rsidR="00B34C5F" w:rsidRPr="00B521D9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Thuộc tính khóa chính</w:t>
            </w:r>
          </w:p>
        </w:tc>
      </w:tr>
      <w:tr w:rsidR="00B34C5F" w:rsidRPr="00BA0B69" w:rsidTr="00B34C5F">
        <w:tc>
          <w:tcPr>
            <w:tcW w:w="801" w:type="dxa"/>
          </w:tcPr>
          <w:p w:rsidR="00B34C5F" w:rsidRPr="00BA0B69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B34C5F" w:rsidRPr="00BA0B69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NV</w:t>
            </w:r>
          </w:p>
        </w:tc>
        <w:tc>
          <w:tcPr>
            <w:tcW w:w="1434" w:type="dxa"/>
          </w:tcPr>
          <w:p w:rsidR="00B34C5F" w:rsidRPr="00BA0B69" w:rsidRDefault="00B34C5F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char(6)</w:t>
            </w:r>
          </w:p>
        </w:tc>
        <w:tc>
          <w:tcPr>
            <w:tcW w:w="1800" w:type="dxa"/>
          </w:tcPr>
          <w:p w:rsidR="00B34C5F" w:rsidRP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3000" w:type="dxa"/>
          </w:tcPr>
          <w:p w:rsidR="00B34C5F" w:rsidRPr="00B521D9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Tham chiếu đến NhanVien</w:t>
            </w:r>
          </w:p>
        </w:tc>
      </w:tr>
      <w:tr w:rsidR="00B34C5F" w:rsidRPr="00BA0B69" w:rsidTr="00B34C5F">
        <w:tc>
          <w:tcPr>
            <w:tcW w:w="801" w:type="dxa"/>
          </w:tcPr>
          <w:p w:rsidR="00B34C5F" w:rsidRPr="00BA0B69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KH</w:t>
            </w:r>
          </w:p>
        </w:tc>
        <w:tc>
          <w:tcPr>
            <w:tcW w:w="1434" w:type="dxa"/>
          </w:tcPr>
          <w:p w:rsidR="00B34C5F" w:rsidRPr="00BA0B69" w:rsidRDefault="00B34C5F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char(6)</w:t>
            </w:r>
          </w:p>
        </w:tc>
        <w:tc>
          <w:tcPr>
            <w:tcW w:w="1800" w:type="dxa"/>
          </w:tcPr>
          <w:p w:rsidR="00B34C5F" w:rsidRP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3000" w:type="dxa"/>
          </w:tcPr>
          <w:p w:rsidR="00B34C5F" w:rsidRPr="00B521D9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Tham chiếu đến KhachHang</w:t>
            </w:r>
          </w:p>
        </w:tc>
      </w:tr>
      <w:tr w:rsidR="00B34C5F" w:rsidRPr="00BA0B69" w:rsidTr="00B34C5F">
        <w:tc>
          <w:tcPr>
            <w:tcW w:w="801" w:type="dxa"/>
          </w:tcPr>
          <w:p w:rsidR="00B34C5F" w:rsidRPr="00BA0B69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lập HD</w:t>
            </w:r>
          </w:p>
        </w:tc>
        <w:tc>
          <w:tcPr>
            <w:tcW w:w="1434" w:type="dxa"/>
          </w:tcPr>
          <w:p w:rsidR="00B34C5F" w:rsidRPr="00BA0B69" w:rsidRDefault="00B34C5F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datetime</w:t>
            </w:r>
          </w:p>
        </w:tc>
        <w:tc>
          <w:tcPr>
            <w:tcW w:w="1800" w:type="dxa"/>
          </w:tcPr>
          <w:p w:rsidR="00B34C5F" w:rsidRPr="00BA0B69" w:rsidRDefault="00B34C5F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000" w:type="dxa"/>
          </w:tcPr>
          <w:p w:rsidR="00B34C5F" w:rsidRP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ngày lập hóa đơn</w:t>
            </w:r>
          </w:p>
        </w:tc>
      </w:tr>
      <w:tr w:rsidR="00B34C5F" w:rsidRPr="00BA0B69" w:rsidTr="00B34C5F">
        <w:tc>
          <w:tcPr>
            <w:tcW w:w="801" w:type="dxa"/>
          </w:tcPr>
          <w:p w:rsid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  <w:tc>
          <w:tcPr>
            <w:tcW w:w="1434" w:type="dxa"/>
          </w:tcPr>
          <w:p w:rsidR="00B34C5F" w:rsidRPr="00BA0B69" w:rsidRDefault="00B34C5F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char(6)</w:t>
            </w:r>
          </w:p>
        </w:tc>
        <w:tc>
          <w:tcPr>
            <w:tcW w:w="1800" w:type="dxa"/>
          </w:tcPr>
          <w:p w:rsidR="00B34C5F" w:rsidRP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3000" w:type="dxa"/>
          </w:tcPr>
          <w:p w:rsidR="00B34C5F" w:rsidRPr="00B521D9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Tham chiếu đến Sach</w:t>
            </w:r>
          </w:p>
        </w:tc>
      </w:tr>
      <w:tr w:rsidR="00B34C5F" w:rsidRPr="00BA0B69" w:rsidTr="00B34C5F">
        <w:tc>
          <w:tcPr>
            <w:tcW w:w="801" w:type="dxa"/>
          </w:tcPr>
          <w:p w:rsid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:rsid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</w:tc>
        <w:tc>
          <w:tcPr>
            <w:tcW w:w="1434" w:type="dxa"/>
          </w:tcPr>
          <w:p w:rsid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00" w:type="dxa"/>
          </w:tcPr>
          <w:p w:rsidR="00B34C5F" w:rsidRPr="00BA0B69" w:rsidRDefault="00B34C5F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000" w:type="dxa"/>
          </w:tcPr>
          <w:p w:rsidR="00B34C5F" w:rsidRP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số lượng sách</w:t>
            </w:r>
          </w:p>
        </w:tc>
      </w:tr>
    </w:tbl>
    <w:p w:rsidR="00C7319D" w:rsidRDefault="00C7319D" w:rsidP="00C7319D">
      <w:pPr>
        <w:pStyle w:val="BodyText"/>
        <w:ind w:left="0"/>
        <w:rPr>
          <w:b/>
          <w:i/>
          <w:lang w:val="en-US"/>
        </w:rPr>
      </w:pPr>
    </w:p>
    <w:p w:rsidR="00C7319D" w:rsidRPr="00C7319D" w:rsidRDefault="00C7319D" w:rsidP="00C7319D">
      <w:pPr>
        <w:pStyle w:val="BodyText"/>
        <w:numPr>
          <w:ilvl w:val="0"/>
          <w:numId w:val="36"/>
        </w:numPr>
        <w:rPr>
          <w:b/>
          <w:i/>
          <w:lang w:val="en-US"/>
        </w:rPr>
      </w:pPr>
      <w:r>
        <w:rPr>
          <w:b/>
          <w:lang w:val="en-US"/>
        </w:rPr>
        <w:t>NhanVien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524"/>
        <w:gridCol w:w="1530"/>
        <w:gridCol w:w="3180"/>
      </w:tblGrid>
      <w:tr w:rsidR="00C7319D" w:rsidRPr="00DF3EAB" w:rsidTr="00B34C5F">
        <w:tc>
          <w:tcPr>
            <w:tcW w:w="801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STT</w:t>
            </w:r>
          </w:p>
        </w:tc>
        <w:tc>
          <w:tcPr>
            <w:tcW w:w="1833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Tên thuộc tính</w:t>
            </w:r>
          </w:p>
        </w:tc>
        <w:tc>
          <w:tcPr>
            <w:tcW w:w="1524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Kiểu</w:t>
            </w:r>
          </w:p>
        </w:tc>
        <w:tc>
          <w:tcPr>
            <w:tcW w:w="1530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Ràng buộc</w:t>
            </w:r>
          </w:p>
        </w:tc>
        <w:tc>
          <w:tcPr>
            <w:tcW w:w="3180" w:type="dxa"/>
          </w:tcPr>
          <w:p w:rsidR="00C7319D" w:rsidRPr="00DF3EAB" w:rsidRDefault="00C7319D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Ý nghĩa/ghi chú</w:t>
            </w:r>
          </w:p>
        </w:tc>
      </w:tr>
      <w:tr w:rsidR="00C7319D" w:rsidRPr="00BA0B69" w:rsidTr="00B34C5F">
        <w:tc>
          <w:tcPr>
            <w:tcW w:w="801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524" w:type="dxa"/>
          </w:tcPr>
          <w:p w:rsidR="00C7319D" w:rsidRPr="00DF3EAB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1530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180" w:type="dxa"/>
          </w:tcPr>
          <w:p w:rsidR="00C7319D" w:rsidRP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họ tên nhân viên</w:t>
            </w:r>
          </w:p>
        </w:tc>
      </w:tr>
      <w:tr w:rsidR="00C7319D" w:rsidRPr="00BA0B69" w:rsidTr="00B34C5F">
        <w:tc>
          <w:tcPr>
            <w:tcW w:w="801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NV</w:t>
            </w:r>
          </w:p>
        </w:tc>
        <w:tc>
          <w:tcPr>
            <w:tcW w:w="1524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char(6)</w:t>
            </w:r>
          </w:p>
        </w:tc>
        <w:tc>
          <w:tcPr>
            <w:tcW w:w="1530" w:type="dxa"/>
          </w:tcPr>
          <w:p w:rsidR="00C7319D" w:rsidRP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3180" w:type="dxa"/>
          </w:tcPr>
          <w:p w:rsidR="00C7319D" w:rsidRP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Thuộc tính khóa chính</w:t>
            </w:r>
          </w:p>
        </w:tc>
      </w:tr>
      <w:tr w:rsidR="00C7319D" w:rsidRPr="00BA0B69" w:rsidTr="00B34C5F">
        <w:tc>
          <w:tcPr>
            <w:tcW w:w="801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C7319D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Giới tính</w:t>
            </w:r>
          </w:p>
        </w:tc>
        <w:tc>
          <w:tcPr>
            <w:tcW w:w="1524" w:type="dxa"/>
          </w:tcPr>
          <w:p w:rsidR="00C7319D" w:rsidRPr="00BA0B69" w:rsidRDefault="007069BF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bit</w:t>
            </w:r>
          </w:p>
        </w:tc>
        <w:tc>
          <w:tcPr>
            <w:tcW w:w="1530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180" w:type="dxa"/>
          </w:tcPr>
          <w:p w:rsidR="00C7319D" w:rsidRP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giới tính nhân viên</w:t>
            </w:r>
          </w:p>
        </w:tc>
      </w:tr>
      <w:tr w:rsidR="00C7319D" w:rsidRPr="00BA0B69" w:rsidTr="00B34C5F">
        <w:tc>
          <w:tcPr>
            <w:tcW w:w="801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C7319D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524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varchar(9)</w:t>
            </w:r>
          </w:p>
        </w:tc>
        <w:tc>
          <w:tcPr>
            <w:tcW w:w="1530" w:type="dxa"/>
          </w:tcPr>
          <w:p w:rsidR="00C7319D" w:rsidRPr="00B34C5F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3180" w:type="dxa"/>
          </w:tcPr>
          <w:p w:rsidR="00C7319D" w:rsidRP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chứng minh nhân dân</w:t>
            </w:r>
          </w:p>
        </w:tc>
      </w:tr>
      <w:tr w:rsidR="00C7319D" w:rsidRPr="00BA0B69" w:rsidTr="00B34C5F">
        <w:tc>
          <w:tcPr>
            <w:tcW w:w="801" w:type="dxa"/>
          </w:tcPr>
          <w:p w:rsidR="00C7319D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C7319D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  <w:tc>
          <w:tcPr>
            <w:tcW w:w="1524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datetime</w:t>
            </w:r>
          </w:p>
        </w:tc>
        <w:tc>
          <w:tcPr>
            <w:tcW w:w="1530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180" w:type="dxa"/>
          </w:tcPr>
          <w:p w:rsidR="00C7319D" w:rsidRP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ngày sinh</w:t>
            </w:r>
          </w:p>
        </w:tc>
      </w:tr>
      <w:tr w:rsidR="00C7319D" w:rsidRPr="00BA0B69" w:rsidTr="00B34C5F">
        <w:tc>
          <w:tcPr>
            <w:tcW w:w="801" w:type="dxa"/>
          </w:tcPr>
          <w:p w:rsidR="00C7319D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:rsidR="00C7319D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524" w:type="dxa"/>
          </w:tcPr>
          <w:p w:rsidR="00C7319D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nchar(100)</w:t>
            </w:r>
          </w:p>
        </w:tc>
        <w:tc>
          <w:tcPr>
            <w:tcW w:w="1530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180" w:type="dxa"/>
          </w:tcPr>
          <w:p w:rsidR="00C7319D" w:rsidRP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địa chỉ</w:t>
            </w:r>
          </w:p>
        </w:tc>
      </w:tr>
      <w:tr w:rsidR="00C7319D" w:rsidRPr="00BA0B69" w:rsidTr="00B34C5F">
        <w:tc>
          <w:tcPr>
            <w:tcW w:w="801" w:type="dxa"/>
          </w:tcPr>
          <w:p w:rsidR="00C7319D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3" w:type="dxa"/>
          </w:tcPr>
          <w:p w:rsidR="00C7319D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524" w:type="dxa"/>
          </w:tcPr>
          <w:p w:rsidR="00C7319D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char(11)</w:t>
            </w:r>
          </w:p>
        </w:tc>
        <w:tc>
          <w:tcPr>
            <w:tcW w:w="1530" w:type="dxa"/>
          </w:tcPr>
          <w:p w:rsidR="00C7319D" w:rsidRPr="00BA0B69" w:rsidRDefault="00C7319D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180" w:type="dxa"/>
          </w:tcPr>
          <w:p w:rsidR="00C7319D" w:rsidRP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số điện thoại</w:t>
            </w:r>
          </w:p>
        </w:tc>
      </w:tr>
      <w:tr w:rsidR="00C7319D" w:rsidRPr="00BA0B69" w:rsidTr="00B34C5F">
        <w:tc>
          <w:tcPr>
            <w:tcW w:w="801" w:type="dxa"/>
          </w:tcPr>
          <w:p w:rsidR="00C7319D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33" w:type="dxa"/>
          </w:tcPr>
          <w:p w:rsidR="00C7319D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Tài khoản</w:t>
            </w:r>
          </w:p>
        </w:tc>
        <w:tc>
          <w:tcPr>
            <w:tcW w:w="1524" w:type="dxa"/>
          </w:tcPr>
          <w:p w:rsidR="00C7319D" w:rsidRDefault="00C7319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char(16)</w:t>
            </w:r>
          </w:p>
        </w:tc>
        <w:tc>
          <w:tcPr>
            <w:tcW w:w="1530" w:type="dxa"/>
          </w:tcPr>
          <w:p w:rsidR="00C7319D" w:rsidRP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3180" w:type="dxa"/>
          </w:tcPr>
          <w:p w:rsidR="00C7319D" w:rsidRPr="00B34C5F" w:rsidRDefault="00B34C5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Tham chiếu đến TaiKhoan</w:t>
            </w:r>
          </w:p>
        </w:tc>
      </w:tr>
    </w:tbl>
    <w:p w:rsidR="00C7319D" w:rsidRDefault="00C7319D" w:rsidP="00C7319D">
      <w:pPr>
        <w:pStyle w:val="BodyText"/>
        <w:ind w:left="0"/>
        <w:rPr>
          <w:b/>
          <w:i/>
          <w:lang w:val="en-US"/>
        </w:rPr>
      </w:pPr>
    </w:p>
    <w:p w:rsidR="007069BF" w:rsidRPr="007069BF" w:rsidRDefault="007069BF" w:rsidP="007069BF">
      <w:pPr>
        <w:pStyle w:val="BodyText"/>
        <w:numPr>
          <w:ilvl w:val="0"/>
          <w:numId w:val="36"/>
        </w:numPr>
        <w:rPr>
          <w:b/>
          <w:i/>
          <w:lang w:val="en-US"/>
        </w:rPr>
      </w:pPr>
      <w:r>
        <w:rPr>
          <w:b/>
          <w:lang w:val="en-US"/>
        </w:rPr>
        <w:t>CongNo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254"/>
        <w:gridCol w:w="1800"/>
        <w:gridCol w:w="3180"/>
      </w:tblGrid>
      <w:tr w:rsidR="007069BF" w:rsidRPr="00DF3EAB" w:rsidTr="00346A2D">
        <w:tc>
          <w:tcPr>
            <w:tcW w:w="801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STT</w:t>
            </w:r>
          </w:p>
        </w:tc>
        <w:tc>
          <w:tcPr>
            <w:tcW w:w="1833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Tên thuộc tính</w:t>
            </w:r>
          </w:p>
        </w:tc>
        <w:tc>
          <w:tcPr>
            <w:tcW w:w="1254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Kiểu</w:t>
            </w:r>
          </w:p>
        </w:tc>
        <w:tc>
          <w:tcPr>
            <w:tcW w:w="1800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Ràng buộc</w:t>
            </w:r>
          </w:p>
        </w:tc>
        <w:tc>
          <w:tcPr>
            <w:tcW w:w="3180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Ý nghĩa/ghi chú</w:t>
            </w:r>
          </w:p>
        </w:tc>
      </w:tr>
      <w:tr w:rsidR="007069BF" w:rsidRPr="00BA0B69" w:rsidTr="00346A2D">
        <w:tc>
          <w:tcPr>
            <w:tcW w:w="801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CN</w:t>
            </w:r>
          </w:p>
        </w:tc>
        <w:tc>
          <w:tcPr>
            <w:tcW w:w="1254" w:type="dxa"/>
          </w:tcPr>
          <w:p w:rsidR="007069BF" w:rsidRPr="00DF3EAB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1800" w:type="dxa"/>
          </w:tcPr>
          <w:p w:rsidR="007069BF" w:rsidRPr="00346A2D" w:rsidRDefault="00346A2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3180" w:type="dxa"/>
          </w:tcPr>
          <w:p w:rsidR="007069BF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Thuộc tính khóa chính</w:t>
            </w:r>
          </w:p>
        </w:tc>
      </w:tr>
      <w:tr w:rsidR="007069BF" w:rsidRPr="00BA0B69" w:rsidTr="00346A2D">
        <w:tc>
          <w:tcPr>
            <w:tcW w:w="801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KH</w:t>
            </w:r>
          </w:p>
        </w:tc>
        <w:tc>
          <w:tcPr>
            <w:tcW w:w="1254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char(6)</w:t>
            </w:r>
          </w:p>
        </w:tc>
        <w:tc>
          <w:tcPr>
            <w:tcW w:w="1800" w:type="dxa"/>
          </w:tcPr>
          <w:p w:rsidR="007069BF" w:rsidRPr="00346A2D" w:rsidRDefault="00346A2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3180" w:type="dxa"/>
          </w:tcPr>
          <w:p w:rsidR="007069BF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Tham chiếu đến KhachHang</w:t>
            </w:r>
          </w:p>
        </w:tc>
      </w:tr>
      <w:tr w:rsidR="007069BF" w:rsidRPr="00BA0B69" w:rsidTr="00346A2D">
        <w:tc>
          <w:tcPr>
            <w:tcW w:w="801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7069BF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Thời gian</w:t>
            </w:r>
          </w:p>
        </w:tc>
        <w:tc>
          <w:tcPr>
            <w:tcW w:w="1254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datetime</w:t>
            </w:r>
          </w:p>
        </w:tc>
        <w:tc>
          <w:tcPr>
            <w:tcW w:w="1800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180" w:type="dxa"/>
          </w:tcPr>
          <w:p w:rsidR="007069BF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ngày nợ</w:t>
            </w:r>
          </w:p>
        </w:tc>
      </w:tr>
      <w:tr w:rsidR="007069BF" w:rsidRPr="00BA0B69" w:rsidTr="00346A2D">
        <w:tc>
          <w:tcPr>
            <w:tcW w:w="801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7069BF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tiền</w:t>
            </w:r>
          </w:p>
        </w:tc>
        <w:tc>
          <w:tcPr>
            <w:tcW w:w="1254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money</w:t>
            </w:r>
          </w:p>
        </w:tc>
        <w:tc>
          <w:tcPr>
            <w:tcW w:w="1800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180" w:type="dxa"/>
          </w:tcPr>
          <w:p w:rsidR="007069BF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số tiền nợ</w:t>
            </w:r>
          </w:p>
        </w:tc>
      </w:tr>
      <w:tr w:rsidR="007069BF" w:rsidRPr="00BA0B69" w:rsidTr="00346A2D">
        <w:tc>
          <w:tcPr>
            <w:tcW w:w="801" w:type="dxa"/>
          </w:tcPr>
          <w:p w:rsidR="007069BF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7069BF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Đã trả</w:t>
            </w:r>
          </w:p>
        </w:tc>
        <w:tc>
          <w:tcPr>
            <w:tcW w:w="1254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money</w:t>
            </w:r>
          </w:p>
        </w:tc>
        <w:tc>
          <w:tcPr>
            <w:tcW w:w="1800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180" w:type="dxa"/>
          </w:tcPr>
          <w:p w:rsidR="007069BF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số tiền trả</w:t>
            </w:r>
          </w:p>
        </w:tc>
      </w:tr>
    </w:tbl>
    <w:p w:rsidR="007069BF" w:rsidRDefault="007069BF" w:rsidP="007069BF">
      <w:pPr>
        <w:pStyle w:val="BodyText"/>
        <w:ind w:left="0"/>
        <w:rPr>
          <w:b/>
          <w:i/>
          <w:lang w:val="en-US"/>
        </w:rPr>
      </w:pPr>
    </w:p>
    <w:p w:rsidR="007069BF" w:rsidRDefault="007069BF" w:rsidP="007069BF">
      <w:pPr>
        <w:pStyle w:val="BodyText"/>
        <w:numPr>
          <w:ilvl w:val="0"/>
          <w:numId w:val="36"/>
        </w:numPr>
        <w:rPr>
          <w:b/>
          <w:i/>
          <w:lang w:val="en-US"/>
        </w:rPr>
      </w:pPr>
      <w:r>
        <w:rPr>
          <w:b/>
          <w:lang w:val="en-US"/>
        </w:rPr>
        <w:t>Sach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456"/>
        <w:gridCol w:w="3090"/>
      </w:tblGrid>
      <w:tr w:rsidR="007069BF" w:rsidRPr="00DF3EAB" w:rsidTr="00346A2D">
        <w:tc>
          <w:tcPr>
            <w:tcW w:w="801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STT</w:t>
            </w:r>
          </w:p>
        </w:tc>
        <w:tc>
          <w:tcPr>
            <w:tcW w:w="1833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Kiểu</w:t>
            </w:r>
          </w:p>
        </w:tc>
        <w:tc>
          <w:tcPr>
            <w:tcW w:w="1456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Ràng buộc</w:t>
            </w:r>
          </w:p>
        </w:tc>
        <w:tc>
          <w:tcPr>
            <w:tcW w:w="3090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Ý nghĩa/ghi chú</w:t>
            </w:r>
          </w:p>
        </w:tc>
      </w:tr>
      <w:tr w:rsidR="007069BF" w:rsidRPr="00BA0B69" w:rsidTr="00346A2D">
        <w:tc>
          <w:tcPr>
            <w:tcW w:w="801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lastRenderedPageBreak/>
              <w:t>1</w:t>
            </w:r>
          </w:p>
        </w:tc>
        <w:tc>
          <w:tcPr>
            <w:tcW w:w="1833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  <w:tc>
          <w:tcPr>
            <w:tcW w:w="1688" w:type="dxa"/>
          </w:tcPr>
          <w:p w:rsidR="007069BF" w:rsidRPr="00DF3EAB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1456" w:type="dxa"/>
          </w:tcPr>
          <w:p w:rsidR="007069BF" w:rsidRPr="00346A2D" w:rsidRDefault="00346A2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3090" w:type="dxa"/>
          </w:tcPr>
          <w:p w:rsidR="007069BF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Thuộc tính khóa chính</w:t>
            </w:r>
          </w:p>
        </w:tc>
      </w:tr>
      <w:tr w:rsidR="007069BF" w:rsidRPr="00BA0B69" w:rsidTr="00346A2D">
        <w:tc>
          <w:tcPr>
            <w:tcW w:w="801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sách</w:t>
            </w:r>
          </w:p>
        </w:tc>
        <w:tc>
          <w:tcPr>
            <w:tcW w:w="1688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nchar(50)</w:t>
            </w:r>
          </w:p>
        </w:tc>
        <w:tc>
          <w:tcPr>
            <w:tcW w:w="1456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090" w:type="dxa"/>
          </w:tcPr>
          <w:p w:rsidR="007069BF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tên sách</w:t>
            </w:r>
          </w:p>
        </w:tc>
      </w:tr>
      <w:tr w:rsidR="007069BF" w:rsidRPr="00BA0B69" w:rsidTr="00346A2D">
        <w:trPr>
          <w:trHeight w:val="70"/>
        </w:trPr>
        <w:tc>
          <w:tcPr>
            <w:tcW w:w="801" w:type="dxa"/>
          </w:tcPr>
          <w:p w:rsidR="007069BF" w:rsidRPr="00BA0B69" w:rsidRDefault="007069BF" w:rsidP="007069B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7069BF" w:rsidRDefault="007069BF" w:rsidP="007069B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Thể loại</w:t>
            </w:r>
          </w:p>
        </w:tc>
        <w:tc>
          <w:tcPr>
            <w:tcW w:w="1688" w:type="dxa"/>
          </w:tcPr>
          <w:p w:rsidR="007069BF" w:rsidRPr="00DF3EAB" w:rsidRDefault="007069BF" w:rsidP="007069B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1456" w:type="dxa"/>
          </w:tcPr>
          <w:p w:rsidR="007069BF" w:rsidRPr="00346A2D" w:rsidRDefault="00346A2D" w:rsidP="007069B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3090" w:type="dxa"/>
          </w:tcPr>
          <w:p w:rsidR="007069BF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Tham chiếu đến TheLoai</w:t>
            </w:r>
          </w:p>
        </w:tc>
      </w:tr>
      <w:tr w:rsidR="00346A2D" w:rsidRPr="00BA0B69" w:rsidTr="00346A2D">
        <w:tc>
          <w:tcPr>
            <w:tcW w:w="801" w:type="dxa"/>
          </w:tcPr>
          <w:p w:rsidR="00346A2D" w:rsidRPr="00BA0B69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Tác giả</w:t>
            </w:r>
          </w:p>
        </w:tc>
        <w:tc>
          <w:tcPr>
            <w:tcW w:w="1688" w:type="dxa"/>
          </w:tcPr>
          <w:p w:rsidR="00346A2D" w:rsidRPr="00BA0B69" w:rsidRDefault="00346A2D" w:rsidP="00346A2D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char(6)</w:t>
            </w:r>
          </w:p>
        </w:tc>
        <w:tc>
          <w:tcPr>
            <w:tcW w:w="1456" w:type="dxa"/>
          </w:tcPr>
          <w:p w:rsidR="00346A2D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3090" w:type="dxa"/>
          </w:tcPr>
          <w:p w:rsidR="00346A2D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Tham chiếu đến TacGia</w:t>
            </w:r>
          </w:p>
        </w:tc>
      </w:tr>
      <w:tr w:rsidR="00346A2D" w:rsidRPr="00BA0B69" w:rsidTr="00346A2D">
        <w:tc>
          <w:tcPr>
            <w:tcW w:w="801" w:type="dxa"/>
          </w:tcPr>
          <w:p w:rsid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Nhà xuất bản</w:t>
            </w:r>
          </w:p>
        </w:tc>
        <w:tc>
          <w:tcPr>
            <w:tcW w:w="1688" w:type="dxa"/>
          </w:tcPr>
          <w:p w:rsidR="00346A2D" w:rsidRPr="00DF3EAB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1456" w:type="dxa"/>
          </w:tcPr>
          <w:p w:rsidR="00346A2D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3090" w:type="dxa"/>
          </w:tcPr>
          <w:p w:rsidR="00346A2D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Tham chiếu đến NhaXuatBan</w:t>
            </w:r>
          </w:p>
        </w:tc>
      </w:tr>
      <w:tr w:rsidR="00346A2D" w:rsidRPr="00BA0B69" w:rsidTr="00346A2D">
        <w:tc>
          <w:tcPr>
            <w:tcW w:w="801" w:type="dxa"/>
          </w:tcPr>
          <w:p w:rsid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:rsid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Năm xuất bản</w:t>
            </w:r>
          </w:p>
        </w:tc>
        <w:tc>
          <w:tcPr>
            <w:tcW w:w="1688" w:type="dxa"/>
          </w:tcPr>
          <w:p w:rsid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56" w:type="dxa"/>
          </w:tcPr>
          <w:p w:rsidR="00346A2D" w:rsidRPr="00BA0B69" w:rsidRDefault="00346A2D" w:rsidP="00346A2D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090" w:type="dxa"/>
          </w:tcPr>
          <w:p w:rsidR="00346A2D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năm xuất bản</w:t>
            </w:r>
          </w:p>
        </w:tc>
      </w:tr>
      <w:tr w:rsidR="00346A2D" w:rsidRPr="00BA0B69" w:rsidTr="00346A2D">
        <w:tc>
          <w:tcPr>
            <w:tcW w:w="801" w:type="dxa"/>
          </w:tcPr>
          <w:p w:rsid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3" w:type="dxa"/>
          </w:tcPr>
          <w:p w:rsid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Giá bán</w:t>
            </w:r>
          </w:p>
        </w:tc>
        <w:tc>
          <w:tcPr>
            <w:tcW w:w="1688" w:type="dxa"/>
          </w:tcPr>
          <w:p w:rsid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456" w:type="dxa"/>
          </w:tcPr>
          <w:p w:rsidR="00346A2D" w:rsidRPr="00BA0B69" w:rsidRDefault="00346A2D" w:rsidP="00346A2D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3090" w:type="dxa"/>
          </w:tcPr>
          <w:p w:rsidR="00346A2D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giá bán</w:t>
            </w:r>
          </w:p>
        </w:tc>
      </w:tr>
    </w:tbl>
    <w:p w:rsidR="007069BF" w:rsidRDefault="007069BF" w:rsidP="007069BF">
      <w:pPr>
        <w:pStyle w:val="BodyText"/>
        <w:ind w:left="0"/>
        <w:rPr>
          <w:b/>
          <w:i/>
          <w:lang w:val="en-US"/>
        </w:rPr>
      </w:pPr>
    </w:p>
    <w:p w:rsidR="007069BF" w:rsidRPr="007069BF" w:rsidRDefault="007069BF" w:rsidP="007069BF">
      <w:pPr>
        <w:pStyle w:val="BodyText"/>
        <w:numPr>
          <w:ilvl w:val="0"/>
          <w:numId w:val="36"/>
        </w:numPr>
        <w:rPr>
          <w:b/>
          <w:i/>
          <w:lang w:val="en-US"/>
        </w:rPr>
      </w:pPr>
      <w:r>
        <w:rPr>
          <w:b/>
          <w:lang w:val="en-US"/>
        </w:rPr>
        <w:t>TheLoai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7069BF" w:rsidRPr="00DF3EAB" w:rsidTr="00B34C5F">
        <w:tc>
          <w:tcPr>
            <w:tcW w:w="801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STT</w:t>
            </w:r>
          </w:p>
        </w:tc>
        <w:tc>
          <w:tcPr>
            <w:tcW w:w="1833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Kiểu</w:t>
            </w:r>
          </w:p>
        </w:tc>
        <w:tc>
          <w:tcPr>
            <w:tcW w:w="1688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Ràng buộc</w:t>
            </w:r>
          </w:p>
        </w:tc>
        <w:tc>
          <w:tcPr>
            <w:tcW w:w="2858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Ý nghĩa/ghi chú</w:t>
            </w:r>
          </w:p>
        </w:tc>
      </w:tr>
      <w:tr w:rsidR="007069BF" w:rsidRPr="00BA0B69" w:rsidTr="00B34C5F">
        <w:tc>
          <w:tcPr>
            <w:tcW w:w="801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Thể Loại</w:t>
            </w:r>
          </w:p>
        </w:tc>
        <w:tc>
          <w:tcPr>
            <w:tcW w:w="1688" w:type="dxa"/>
          </w:tcPr>
          <w:p w:rsidR="007069BF" w:rsidRPr="00DF3EAB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1688" w:type="dxa"/>
          </w:tcPr>
          <w:p w:rsidR="007069BF" w:rsidRPr="00346A2D" w:rsidRDefault="00346A2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:rsidR="007069BF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Thuộc tính khóa chính</w:t>
            </w:r>
          </w:p>
        </w:tc>
      </w:tr>
      <w:tr w:rsidR="007069BF" w:rsidRPr="00BA0B69" w:rsidTr="00B34C5F">
        <w:tc>
          <w:tcPr>
            <w:tcW w:w="801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thể loại</w:t>
            </w:r>
          </w:p>
        </w:tc>
        <w:tc>
          <w:tcPr>
            <w:tcW w:w="1688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nchar(50)</w:t>
            </w:r>
          </w:p>
        </w:tc>
        <w:tc>
          <w:tcPr>
            <w:tcW w:w="1688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:rsidR="007069BF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tên thể loại</w:t>
            </w:r>
          </w:p>
        </w:tc>
      </w:tr>
      <w:tr w:rsidR="007069BF" w:rsidRPr="00BA0B69" w:rsidTr="00B34C5F">
        <w:tc>
          <w:tcPr>
            <w:tcW w:w="801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7069BF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  <w:tc>
          <w:tcPr>
            <w:tcW w:w="1688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nchar(50)</w:t>
            </w:r>
          </w:p>
        </w:tc>
        <w:tc>
          <w:tcPr>
            <w:tcW w:w="1688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:rsidR="007069BF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Ghi lại các ghi chú</w:t>
            </w:r>
          </w:p>
        </w:tc>
      </w:tr>
    </w:tbl>
    <w:p w:rsidR="007069BF" w:rsidRPr="007069BF" w:rsidRDefault="007069BF" w:rsidP="007069BF">
      <w:pPr>
        <w:pStyle w:val="BodyText"/>
        <w:ind w:left="0"/>
        <w:rPr>
          <w:b/>
          <w:lang w:val="en-US"/>
        </w:rPr>
      </w:pPr>
    </w:p>
    <w:p w:rsidR="007069BF" w:rsidRDefault="007069BF" w:rsidP="007069BF">
      <w:pPr>
        <w:pStyle w:val="BodyText"/>
        <w:numPr>
          <w:ilvl w:val="0"/>
          <w:numId w:val="36"/>
        </w:numPr>
        <w:rPr>
          <w:b/>
          <w:i/>
          <w:lang w:val="en-US"/>
        </w:rPr>
      </w:pPr>
      <w:r>
        <w:rPr>
          <w:b/>
          <w:lang w:val="en-US"/>
        </w:rPr>
        <w:t>NhaXuatBan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7069BF" w:rsidRPr="00DF3EAB" w:rsidTr="00B34C5F">
        <w:tc>
          <w:tcPr>
            <w:tcW w:w="801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STT</w:t>
            </w:r>
          </w:p>
        </w:tc>
        <w:tc>
          <w:tcPr>
            <w:tcW w:w="1833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Kiểu</w:t>
            </w:r>
          </w:p>
        </w:tc>
        <w:tc>
          <w:tcPr>
            <w:tcW w:w="1688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Ràng buộc</w:t>
            </w:r>
          </w:p>
        </w:tc>
        <w:tc>
          <w:tcPr>
            <w:tcW w:w="2858" w:type="dxa"/>
          </w:tcPr>
          <w:p w:rsidR="007069BF" w:rsidRPr="00DF3EAB" w:rsidRDefault="007069BF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Ý nghĩa/ghi chú</w:t>
            </w:r>
          </w:p>
        </w:tc>
      </w:tr>
      <w:tr w:rsidR="007069BF" w:rsidRPr="00BA0B69" w:rsidTr="00B34C5F">
        <w:tc>
          <w:tcPr>
            <w:tcW w:w="801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7069BF" w:rsidRPr="00BA0B69" w:rsidRDefault="007069BF" w:rsidP="007069B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NXB</w:t>
            </w:r>
          </w:p>
        </w:tc>
        <w:tc>
          <w:tcPr>
            <w:tcW w:w="1688" w:type="dxa"/>
          </w:tcPr>
          <w:p w:rsidR="007069BF" w:rsidRPr="00DF3EAB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1688" w:type="dxa"/>
          </w:tcPr>
          <w:p w:rsidR="007069BF" w:rsidRPr="00346A2D" w:rsidRDefault="00346A2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:rsidR="007069BF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Thuộc tính khóa chính</w:t>
            </w:r>
          </w:p>
        </w:tc>
      </w:tr>
      <w:tr w:rsidR="007069BF" w:rsidRPr="00BA0B69" w:rsidTr="00B34C5F">
        <w:tc>
          <w:tcPr>
            <w:tcW w:w="801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NXB</w:t>
            </w:r>
          </w:p>
        </w:tc>
        <w:tc>
          <w:tcPr>
            <w:tcW w:w="1688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nchar(50)</w:t>
            </w:r>
          </w:p>
        </w:tc>
        <w:tc>
          <w:tcPr>
            <w:tcW w:w="1688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:rsidR="007069BF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tên nhà xuất bản</w:t>
            </w:r>
          </w:p>
        </w:tc>
      </w:tr>
      <w:tr w:rsidR="007069BF" w:rsidRPr="00BA0B69" w:rsidTr="00B34C5F">
        <w:tc>
          <w:tcPr>
            <w:tcW w:w="801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7069BF" w:rsidRDefault="007069BF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Địa chỉ NXB</w:t>
            </w:r>
          </w:p>
        </w:tc>
        <w:tc>
          <w:tcPr>
            <w:tcW w:w="1688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nchar(</w:t>
            </w:r>
            <w:r w:rsidR="00BC5BC4">
              <w:rPr>
                <w:lang w:val="en-US"/>
              </w:rPr>
              <w:t>10</w:t>
            </w:r>
            <w:r>
              <w:rPr>
                <w:lang w:val="en-US"/>
              </w:rPr>
              <w:t>0)</w:t>
            </w:r>
          </w:p>
        </w:tc>
        <w:tc>
          <w:tcPr>
            <w:tcW w:w="1688" w:type="dxa"/>
          </w:tcPr>
          <w:p w:rsidR="007069BF" w:rsidRPr="00BA0B69" w:rsidRDefault="007069BF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:rsidR="007069BF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địa chỉ nhà xuất bản</w:t>
            </w:r>
          </w:p>
        </w:tc>
      </w:tr>
      <w:tr w:rsidR="00BC5BC4" w:rsidRPr="00BA0B69" w:rsidTr="00B34C5F">
        <w:tc>
          <w:tcPr>
            <w:tcW w:w="801" w:type="dxa"/>
          </w:tcPr>
          <w:p w:rsidR="00BC5BC4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BC5BC4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  <w:tc>
          <w:tcPr>
            <w:tcW w:w="1688" w:type="dxa"/>
          </w:tcPr>
          <w:p w:rsidR="00BC5BC4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char(11)</w:t>
            </w:r>
          </w:p>
        </w:tc>
        <w:tc>
          <w:tcPr>
            <w:tcW w:w="1688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:rsidR="00BC5BC4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số điện thoại nhà xuất bản</w:t>
            </w:r>
          </w:p>
        </w:tc>
      </w:tr>
    </w:tbl>
    <w:p w:rsidR="007069BF" w:rsidRDefault="007069BF" w:rsidP="007069BF">
      <w:pPr>
        <w:pStyle w:val="BodyText"/>
        <w:ind w:left="0"/>
        <w:rPr>
          <w:b/>
          <w:i/>
          <w:lang w:val="en-US"/>
        </w:rPr>
      </w:pPr>
    </w:p>
    <w:p w:rsidR="00BC5BC4" w:rsidRPr="00BC5BC4" w:rsidRDefault="00BC5BC4" w:rsidP="00BC5BC4">
      <w:pPr>
        <w:pStyle w:val="BodyText"/>
        <w:numPr>
          <w:ilvl w:val="0"/>
          <w:numId w:val="36"/>
        </w:numPr>
        <w:rPr>
          <w:b/>
          <w:i/>
          <w:lang w:val="en-US"/>
        </w:rPr>
      </w:pPr>
      <w:r>
        <w:rPr>
          <w:b/>
          <w:lang w:val="en-US"/>
        </w:rPr>
        <w:t>TacGia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BC5BC4" w:rsidRPr="00DF3EAB" w:rsidTr="00B34C5F">
        <w:tc>
          <w:tcPr>
            <w:tcW w:w="801" w:type="dxa"/>
          </w:tcPr>
          <w:p w:rsidR="00BC5BC4" w:rsidRPr="00DF3EAB" w:rsidRDefault="00BC5BC4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STT</w:t>
            </w:r>
          </w:p>
        </w:tc>
        <w:tc>
          <w:tcPr>
            <w:tcW w:w="1833" w:type="dxa"/>
          </w:tcPr>
          <w:p w:rsidR="00BC5BC4" w:rsidRPr="00DF3EAB" w:rsidRDefault="00BC5BC4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BC5BC4" w:rsidRPr="00DF3EAB" w:rsidRDefault="00BC5BC4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Kiểu</w:t>
            </w:r>
          </w:p>
        </w:tc>
        <w:tc>
          <w:tcPr>
            <w:tcW w:w="1688" w:type="dxa"/>
          </w:tcPr>
          <w:p w:rsidR="00BC5BC4" w:rsidRPr="00DF3EAB" w:rsidRDefault="00BC5BC4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Ràng buộc</w:t>
            </w:r>
          </w:p>
        </w:tc>
        <w:tc>
          <w:tcPr>
            <w:tcW w:w="2858" w:type="dxa"/>
          </w:tcPr>
          <w:p w:rsidR="00BC5BC4" w:rsidRPr="00DF3EAB" w:rsidRDefault="00BC5BC4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Ý nghĩa/ghi chú</w:t>
            </w:r>
          </w:p>
        </w:tc>
      </w:tr>
      <w:tr w:rsidR="00BC5BC4" w:rsidRPr="00BA0B69" w:rsidTr="00B34C5F">
        <w:tc>
          <w:tcPr>
            <w:tcW w:w="801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TG</w:t>
            </w:r>
          </w:p>
        </w:tc>
        <w:tc>
          <w:tcPr>
            <w:tcW w:w="1688" w:type="dxa"/>
          </w:tcPr>
          <w:p w:rsidR="00BC5BC4" w:rsidRPr="00DF3EAB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1688" w:type="dxa"/>
          </w:tcPr>
          <w:p w:rsidR="00BC5BC4" w:rsidRPr="00346A2D" w:rsidRDefault="00346A2D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:rsidR="00BC5BC4" w:rsidRPr="00346A2D" w:rsidRDefault="00346A2D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Thuộc tính khóa </w:t>
            </w:r>
          </w:p>
        </w:tc>
      </w:tr>
      <w:tr w:rsidR="00BC5BC4" w:rsidRPr="00BA0B69" w:rsidTr="00B34C5F">
        <w:tc>
          <w:tcPr>
            <w:tcW w:w="801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TG</w:t>
            </w:r>
          </w:p>
        </w:tc>
        <w:tc>
          <w:tcPr>
            <w:tcW w:w="1688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nchar(50)</w:t>
            </w:r>
          </w:p>
        </w:tc>
        <w:tc>
          <w:tcPr>
            <w:tcW w:w="1688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:rsidR="00BC5BC4" w:rsidRPr="001821F6" w:rsidRDefault="001821F6" w:rsidP="00346A2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tên tác giả</w:t>
            </w:r>
          </w:p>
        </w:tc>
      </w:tr>
    </w:tbl>
    <w:p w:rsidR="00BC5BC4" w:rsidRDefault="00BC5BC4" w:rsidP="00BC5BC4">
      <w:pPr>
        <w:pStyle w:val="BodyText"/>
        <w:rPr>
          <w:b/>
          <w:i/>
          <w:lang w:val="en-US"/>
        </w:rPr>
      </w:pPr>
    </w:p>
    <w:p w:rsidR="00BC5BC4" w:rsidRPr="00BC5BC4" w:rsidRDefault="00BC5BC4" w:rsidP="00BC5BC4">
      <w:pPr>
        <w:pStyle w:val="BodyText"/>
        <w:numPr>
          <w:ilvl w:val="0"/>
          <w:numId w:val="36"/>
        </w:numPr>
        <w:rPr>
          <w:b/>
          <w:i/>
          <w:lang w:val="en-US"/>
        </w:rPr>
      </w:pPr>
      <w:r>
        <w:rPr>
          <w:b/>
          <w:lang w:val="en-US"/>
        </w:rPr>
        <w:t>PhieuNhapSach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BC5BC4" w:rsidRPr="00DF3EAB" w:rsidTr="00B34C5F">
        <w:tc>
          <w:tcPr>
            <w:tcW w:w="801" w:type="dxa"/>
          </w:tcPr>
          <w:p w:rsidR="00BC5BC4" w:rsidRPr="00DF3EAB" w:rsidRDefault="00BC5BC4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STT</w:t>
            </w:r>
          </w:p>
        </w:tc>
        <w:tc>
          <w:tcPr>
            <w:tcW w:w="1833" w:type="dxa"/>
          </w:tcPr>
          <w:p w:rsidR="00BC5BC4" w:rsidRPr="00DF3EAB" w:rsidRDefault="00BC5BC4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BC5BC4" w:rsidRPr="00DF3EAB" w:rsidRDefault="00BC5BC4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Kiểu</w:t>
            </w:r>
          </w:p>
        </w:tc>
        <w:tc>
          <w:tcPr>
            <w:tcW w:w="1688" w:type="dxa"/>
          </w:tcPr>
          <w:p w:rsidR="00BC5BC4" w:rsidRPr="00DF3EAB" w:rsidRDefault="00BC5BC4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Ràng buộc</w:t>
            </w:r>
          </w:p>
        </w:tc>
        <w:tc>
          <w:tcPr>
            <w:tcW w:w="2858" w:type="dxa"/>
          </w:tcPr>
          <w:p w:rsidR="00BC5BC4" w:rsidRPr="00DF3EAB" w:rsidRDefault="00BC5BC4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Ý nghĩa/ghi chú</w:t>
            </w:r>
          </w:p>
        </w:tc>
      </w:tr>
      <w:tr w:rsidR="00BC5BC4" w:rsidRPr="00BA0B69" w:rsidTr="00B34C5F">
        <w:tc>
          <w:tcPr>
            <w:tcW w:w="801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PN</w:t>
            </w:r>
          </w:p>
        </w:tc>
        <w:tc>
          <w:tcPr>
            <w:tcW w:w="1688" w:type="dxa"/>
          </w:tcPr>
          <w:p w:rsidR="00BC5BC4" w:rsidRPr="00DF3EAB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1688" w:type="dxa"/>
          </w:tcPr>
          <w:p w:rsidR="00BC5BC4" w:rsidRPr="001821F6" w:rsidRDefault="001821F6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:rsidR="00BC5BC4" w:rsidRP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Thuộc tính khóa chính</w:t>
            </w:r>
          </w:p>
        </w:tc>
      </w:tr>
      <w:tr w:rsidR="00BC5BC4" w:rsidRPr="00BA0B69" w:rsidTr="00B34C5F">
        <w:tc>
          <w:tcPr>
            <w:tcW w:w="801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Sách</w:t>
            </w:r>
          </w:p>
        </w:tc>
        <w:tc>
          <w:tcPr>
            <w:tcW w:w="1688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char(6)</w:t>
            </w:r>
          </w:p>
        </w:tc>
        <w:tc>
          <w:tcPr>
            <w:tcW w:w="1688" w:type="dxa"/>
          </w:tcPr>
          <w:p w:rsidR="00BC5BC4" w:rsidRPr="001821F6" w:rsidRDefault="001821F6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:rsidR="00BC5BC4" w:rsidRP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Tham chiếu đến Sach</w:t>
            </w:r>
          </w:p>
        </w:tc>
      </w:tr>
      <w:tr w:rsidR="001821F6" w:rsidRPr="00BA0B69" w:rsidTr="00B34C5F">
        <w:tc>
          <w:tcPr>
            <w:tcW w:w="801" w:type="dxa"/>
          </w:tcPr>
          <w:p w:rsidR="001821F6" w:rsidRPr="00BA0B69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NCC</w:t>
            </w:r>
          </w:p>
        </w:tc>
        <w:tc>
          <w:tcPr>
            <w:tcW w:w="1688" w:type="dxa"/>
          </w:tcPr>
          <w:p w:rsidR="001821F6" w:rsidRPr="00BA0B69" w:rsidRDefault="001821F6" w:rsidP="001821F6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char(6)</w:t>
            </w:r>
          </w:p>
        </w:tc>
        <w:tc>
          <w:tcPr>
            <w:tcW w:w="1688" w:type="dxa"/>
          </w:tcPr>
          <w:p w:rsidR="001821F6" w:rsidRP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:rsidR="001821F6" w:rsidRP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Tham chiếu đến NhaXuatBan</w:t>
            </w:r>
          </w:p>
        </w:tc>
      </w:tr>
      <w:tr w:rsidR="001821F6" w:rsidRPr="00BA0B69" w:rsidTr="00B34C5F">
        <w:tc>
          <w:tcPr>
            <w:tcW w:w="801" w:type="dxa"/>
          </w:tcPr>
          <w:p w:rsidR="001821F6" w:rsidRPr="00BA0B69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</w:tc>
        <w:tc>
          <w:tcPr>
            <w:tcW w:w="1688" w:type="dxa"/>
          </w:tcPr>
          <w:p w:rsidR="001821F6" w:rsidRPr="00BA0B69" w:rsidRDefault="001821F6" w:rsidP="001821F6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int</w:t>
            </w:r>
          </w:p>
        </w:tc>
        <w:tc>
          <w:tcPr>
            <w:tcW w:w="1688" w:type="dxa"/>
          </w:tcPr>
          <w:p w:rsidR="001821F6" w:rsidRPr="00BA0B69" w:rsidRDefault="001821F6" w:rsidP="001821F6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:rsidR="001821F6" w:rsidRP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số lượng nhập</w:t>
            </w:r>
          </w:p>
        </w:tc>
      </w:tr>
      <w:tr w:rsidR="001821F6" w:rsidRPr="00BA0B69" w:rsidTr="00B34C5F">
        <w:tc>
          <w:tcPr>
            <w:tcW w:w="801" w:type="dxa"/>
          </w:tcPr>
          <w:p w:rsid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nhập</w:t>
            </w:r>
          </w:p>
        </w:tc>
        <w:tc>
          <w:tcPr>
            <w:tcW w:w="1688" w:type="dxa"/>
          </w:tcPr>
          <w:p w:rsidR="001821F6" w:rsidRPr="00BA0B69" w:rsidRDefault="001821F6" w:rsidP="001821F6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datetime</w:t>
            </w:r>
          </w:p>
        </w:tc>
        <w:tc>
          <w:tcPr>
            <w:tcW w:w="1688" w:type="dxa"/>
          </w:tcPr>
          <w:p w:rsidR="001821F6" w:rsidRPr="00BA0B69" w:rsidRDefault="001821F6" w:rsidP="001821F6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:rsidR="001821F6" w:rsidRP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ngày nhập</w:t>
            </w:r>
          </w:p>
        </w:tc>
      </w:tr>
    </w:tbl>
    <w:p w:rsidR="00BC5BC4" w:rsidRDefault="00BC5BC4" w:rsidP="00BC5BC4">
      <w:pPr>
        <w:pStyle w:val="BodyText"/>
        <w:ind w:left="0"/>
        <w:rPr>
          <w:b/>
          <w:i/>
          <w:lang w:val="en-US"/>
        </w:rPr>
      </w:pPr>
    </w:p>
    <w:p w:rsidR="00BC5BC4" w:rsidRPr="00BC5BC4" w:rsidRDefault="00BC5BC4" w:rsidP="00BC5BC4">
      <w:pPr>
        <w:pStyle w:val="BodyText"/>
        <w:numPr>
          <w:ilvl w:val="0"/>
          <w:numId w:val="36"/>
        </w:numPr>
        <w:rPr>
          <w:b/>
          <w:i/>
          <w:lang w:val="en-US"/>
        </w:rPr>
      </w:pPr>
      <w:r>
        <w:rPr>
          <w:b/>
          <w:lang w:val="en-US"/>
        </w:rPr>
        <w:t>NhaCungCap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BC5BC4" w:rsidRPr="00DF3EAB" w:rsidTr="00B34C5F">
        <w:tc>
          <w:tcPr>
            <w:tcW w:w="801" w:type="dxa"/>
          </w:tcPr>
          <w:p w:rsidR="00BC5BC4" w:rsidRPr="00DF3EAB" w:rsidRDefault="00BC5BC4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STT</w:t>
            </w:r>
          </w:p>
        </w:tc>
        <w:tc>
          <w:tcPr>
            <w:tcW w:w="1833" w:type="dxa"/>
          </w:tcPr>
          <w:p w:rsidR="00BC5BC4" w:rsidRPr="00DF3EAB" w:rsidRDefault="00BC5BC4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Tên thuộc tính</w:t>
            </w:r>
          </w:p>
        </w:tc>
        <w:tc>
          <w:tcPr>
            <w:tcW w:w="1688" w:type="dxa"/>
          </w:tcPr>
          <w:p w:rsidR="00BC5BC4" w:rsidRPr="00DF3EAB" w:rsidRDefault="00BC5BC4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Kiểu</w:t>
            </w:r>
          </w:p>
        </w:tc>
        <w:tc>
          <w:tcPr>
            <w:tcW w:w="1688" w:type="dxa"/>
          </w:tcPr>
          <w:p w:rsidR="00BC5BC4" w:rsidRPr="00DF3EAB" w:rsidRDefault="00BC5BC4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Ràng buộc</w:t>
            </w:r>
          </w:p>
        </w:tc>
        <w:tc>
          <w:tcPr>
            <w:tcW w:w="2858" w:type="dxa"/>
          </w:tcPr>
          <w:p w:rsidR="00BC5BC4" w:rsidRPr="00DF3EAB" w:rsidRDefault="00BC5BC4" w:rsidP="00B34C5F">
            <w:pPr>
              <w:jc w:val="center"/>
              <w:rPr>
                <w:b/>
              </w:rPr>
            </w:pPr>
            <w:r w:rsidRPr="00DF3EAB">
              <w:rPr>
                <w:b/>
              </w:rPr>
              <w:t>Ý nghĩa/ghi chú</w:t>
            </w:r>
          </w:p>
        </w:tc>
      </w:tr>
      <w:tr w:rsidR="00BC5BC4" w:rsidRPr="00BA0B69" w:rsidTr="00B34C5F">
        <w:tc>
          <w:tcPr>
            <w:tcW w:w="801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NCC</w:t>
            </w:r>
          </w:p>
        </w:tc>
        <w:tc>
          <w:tcPr>
            <w:tcW w:w="1688" w:type="dxa"/>
          </w:tcPr>
          <w:p w:rsidR="00BC5BC4" w:rsidRPr="00DF3EAB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1688" w:type="dxa"/>
          </w:tcPr>
          <w:p w:rsidR="00BC5BC4" w:rsidRPr="001821F6" w:rsidRDefault="001821F6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:rsidR="00BC5BC4" w:rsidRP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Thuộc tính khóa chính</w:t>
            </w:r>
          </w:p>
        </w:tc>
      </w:tr>
      <w:tr w:rsidR="00BC5BC4" w:rsidRPr="00BA0B69" w:rsidTr="00B34C5F">
        <w:tc>
          <w:tcPr>
            <w:tcW w:w="801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BA0B69"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NCC</w:t>
            </w:r>
          </w:p>
        </w:tc>
        <w:tc>
          <w:tcPr>
            <w:tcW w:w="1688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nchar(50)</w:t>
            </w:r>
          </w:p>
        </w:tc>
        <w:tc>
          <w:tcPr>
            <w:tcW w:w="1688" w:type="dxa"/>
          </w:tcPr>
          <w:p w:rsidR="00BC5BC4" w:rsidRPr="00BA0B69" w:rsidRDefault="00BC5BC4" w:rsidP="00B34C5F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:rsidR="00BC5BC4" w:rsidRP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tên nhà cung cấp</w:t>
            </w:r>
          </w:p>
        </w:tc>
      </w:tr>
      <w:tr w:rsidR="001821F6" w:rsidRPr="00BA0B69" w:rsidTr="00B34C5F">
        <w:tc>
          <w:tcPr>
            <w:tcW w:w="801" w:type="dxa"/>
          </w:tcPr>
          <w:p w:rsidR="001821F6" w:rsidRPr="00BA0B69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Địa chỉ NCC</w:t>
            </w:r>
          </w:p>
        </w:tc>
        <w:tc>
          <w:tcPr>
            <w:tcW w:w="1688" w:type="dxa"/>
          </w:tcPr>
          <w:p w:rsidR="001821F6" w:rsidRPr="00BA0B69" w:rsidRDefault="001821F6" w:rsidP="001821F6">
            <w:pPr>
              <w:pStyle w:val="BodyText"/>
              <w:spacing w:after="0" w:line="240" w:lineRule="auto"/>
              <w:ind w:left="0"/>
            </w:pPr>
            <w:r>
              <w:rPr>
                <w:lang w:val="en-US"/>
              </w:rPr>
              <w:t>nchar(100)</w:t>
            </w:r>
          </w:p>
        </w:tc>
        <w:tc>
          <w:tcPr>
            <w:tcW w:w="1688" w:type="dxa"/>
          </w:tcPr>
          <w:p w:rsidR="001821F6" w:rsidRPr="00BA0B69" w:rsidRDefault="001821F6" w:rsidP="001821F6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:rsidR="001821F6" w:rsidRP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địa chỉ nhà cung cấp</w:t>
            </w:r>
          </w:p>
        </w:tc>
      </w:tr>
      <w:tr w:rsidR="001821F6" w:rsidRPr="00BA0B69" w:rsidTr="00B34C5F">
        <w:tc>
          <w:tcPr>
            <w:tcW w:w="801" w:type="dxa"/>
          </w:tcPr>
          <w:p w:rsid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833" w:type="dxa"/>
          </w:tcPr>
          <w:p w:rsid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  <w:tc>
          <w:tcPr>
            <w:tcW w:w="1688" w:type="dxa"/>
          </w:tcPr>
          <w:p w:rsid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char(11)</w:t>
            </w:r>
          </w:p>
        </w:tc>
        <w:tc>
          <w:tcPr>
            <w:tcW w:w="1688" w:type="dxa"/>
          </w:tcPr>
          <w:p w:rsidR="001821F6" w:rsidRPr="00BA0B69" w:rsidRDefault="001821F6" w:rsidP="001821F6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858" w:type="dxa"/>
          </w:tcPr>
          <w:p w:rsidR="001821F6" w:rsidRPr="001821F6" w:rsidRDefault="001821F6" w:rsidP="001821F6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Lưu lại số điện thoại nhà cung cấp</w:t>
            </w:r>
          </w:p>
        </w:tc>
      </w:tr>
    </w:tbl>
    <w:p w:rsidR="00BC5BC4" w:rsidRPr="007069BF" w:rsidRDefault="00BC5BC4" w:rsidP="00BC5BC4">
      <w:pPr>
        <w:pStyle w:val="BodyText"/>
        <w:ind w:left="0"/>
        <w:rPr>
          <w:b/>
          <w:i/>
          <w:lang w:val="en-US"/>
        </w:rPr>
      </w:pPr>
    </w:p>
    <w:sectPr w:rsidR="00BC5BC4" w:rsidRPr="007069B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94E" w:rsidRDefault="00E7594E">
      <w:r>
        <w:separator/>
      </w:r>
    </w:p>
  </w:endnote>
  <w:endnote w:type="continuationSeparator" w:id="0">
    <w:p w:rsidR="00E7594E" w:rsidRDefault="00E75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0EA" w:rsidRDefault="003060EA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591CEB9" wp14:editId="45B43E43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B34C5F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B34C5F" w:rsidRPr="007A1DE8" w:rsidRDefault="00B34C5F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B34C5F" w:rsidRPr="00B871C5" w:rsidRDefault="00B34C5F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E1923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B34C5F" w:rsidRDefault="00B34C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94E" w:rsidRDefault="00E7594E">
      <w:r>
        <w:separator/>
      </w:r>
    </w:p>
  </w:footnote>
  <w:footnote w:type="continuationSeparator" w:id="0">
    <w:p w:rsidR="00E7594E" w:rsidRDefault="00E75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0EA" w:rsidRDefault="003060EA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3334226" wp14:editId="607D6A85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BFE61" id="Freeform 1" o:spid="_x0000_s1026" style="position:absolute;margin-left:0;margin-top:0;width:93.15pt;height:81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466C4B6E" wp14:editId="4396A70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060EA" w:rsidRDefault="003060EA" w:rsidP="0040293A">
    <w:pPr>
      <w:pStyle w:val="Title"/>
      <w:rPr>
        <w:lang w:val="en-US"/>
      </w:rPr>
    </w:pPr>
  </w:p>
  <w:p w:rsidR="003060EA" w:rsidRPr="003B1A2B" w:rsidRDefault="003060EA" w:rsidP="0040293A">
    <w:pPr>
      <w:rPr>
        <w:lang w:val="en-US"/>
      </w:rPr>
    </w:pPr>
  </w:p>
  <w:p w:rsidR="003060EA" w:rsidRPr="00F53DBB" w:rsidRDefault="003060E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060EA" w:rsidRPr="0040293A" w:rsidRDefault="003060EA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C5F" w:rsidRDefault="00B34C5F">
    <w:r w:rsidRPr="004257CD"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B34C5F" w:rsidTr="008D3541">
      <w:tc>
        <w:tcPr>
          <w:tcW w:w="6623" w:type="dxa"/>
          <w:shd w:val="clear" w:color="auto" w:fill="auto"/>
        </w:tcPr>
        <w:p w:rsidR="00B34C5F" w:rsidRPr="008D3541" w:rsidRDefault="003060EA">
          <w:pPr>
            <w:pStyle w:val="Header"/>
            <w:rPr>
              <w:color w:val="0000FF"/>
              <w:lang w:val="en-US"/>
            </w:rPr>
          </w:pPr>
          <w:r w:rsidRPr="00B84F9F">
            <w:rPr>
              <w:color w:val="0000FF"/>
              <w:lang w:val="en-US"/>
            </w:rPr>
            <w:t>PHẦN MỀM QUẢN LÝ NHÀ SÁCH</w:t>
          </w:r>
        </w:p>
      </w:tc>
      <w:tc>
        <w:tcPr>
          <w:tcW w:w="2845" w:type="dxa"/>
          <w:shd w:val="clear" w:color="auto" w:fill="auto"/>
        </w:tcPr>
        <w:p w:rsidR="00B34C5F" w:rsidRPr="008D3541" w:rsidRDefault="00B34C5F" w:rsidP="003060E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3060EA">
            <w:rPr>
              <w:color w:val="0000FF"/>
              <w:lang w:val="en-US"/>
            </w:rPr>
            <w:t>1.0</w:t>
          </w:r>
        </w:p>
      </w:tc>
    </w:tr>
    <w:tr w:rsidR="00B34C5F" w:rsidTr="008D3541">
      <w:tc>
        <w:tcPr>
          <w:tcW w:w="6623" w:type="dxa"/>
          <w:shd w:val="clear" w:color="auto" w:fill="auto"/>
        </w:tcPr>
        <w:p w:rsidR="00B34C5F" w:rsidRPr="008D3541" w:rsidRDefault="00B34C5F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B34C5F" w:rsidRPr="008D3541" w:rsidRDefault="00B34C5F" w:rsidP="003060EA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3060EA">
            <w:rPr>
              <w:color w:val="0000FF"/>
              <w:lang w:val="en-US"/>
            </w:rPr>
            <w:t>14/11/2015</w:t>
          </w:r>
        </w:p>
      </w:tc>
    </w:tr>
  </w:tbl>
  <w:p w:rsidR="00B34C5F" w:rsidRPr="007A1DE8" w:rsidRDefault="00B34C5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E617EA3"/>
    <w:multiLevelType w:val="hybridMultilevel"/>
    <w:tmpl w:val="A9DCD076"/>
    <w:lvl w:ilvl="0" w:tplc="E7183BB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01B6"/>
    <w:rsid w:val="000519D9"/>
    <w:rsid w:val="000C0CA8"/>
    <w:rsid w:val="001821F6"/>
    <w:rsid w:val="00213ECB"/>
    <w:rsid w:val="002160F2"/>
    <w:rsid w:val="00221A67"/>
    <w:rsid w:val="00301562"/>
    <w:rsid w:val="003060EA"/>
    <w:rsid w:val="0031511D"/>
    <w:rsid w:val="00346A2D"/>
    <w:rsid w:val="003548A8"/>
    <w:rsid w:val="003701D7"/>
    <w:rsid w:val="003747E6"/>
    <w:rsid w:val="003C2F0F"/>
    <w:rsid w:val="004176B5"/>
    <w:rsid w:val="00435847"/>
    <w:rsid w:val="004B7CC9"/>
    <w:rsid w:val="004E4257"/>
    <w:rsid w:val="005802A5"/>
    <w:rsid w:val="0060493B"/>
    <w:rsid w:val="006257BE"/>
    <w:rsid w:val="006855DC"/>
    <w:rsid w:val="006D084D"/>
    <w:rsid w:val="006E420F"/>
    <w:rsid w:val="006E56E2"/>
    <w:rsid w:val="007069BF"/>
    <w:rsid w:val="007338F6"/>
    <w:rsid w:val="007A1DE8"/>
    <w:rsid w:val="007E1923"/>
    <w:rsid w:val="007F21C9"/>
    <w:rsid w:val="008243D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B34C5F"/>
    <w:rsid w:val="00B521D9"/>
    <w:rsid w:val="00B871C5"/>
    <w:rsid w:val="00BA0B69"/>
    <w:rsid w:val="00BB5444"/>
    <w:rsid w:val="00BC5BC4"/>
    <w:rsid w:val="00BF288E"/>
    <w:rsid w:val="00C14AB8"/>
    <w:rsid w:val="00C25BB4"/>
    <w:rsid w:val="00C7319D"/>
    <w:rsid w:val="00C74D6D"/>
    <w:rsid w:val="00CA52C8"/>
    <w:rsid w:val="00CC7406"/>
    <w:rsid w:val="00D04A68"/>
    <w:rsid w:val="00D234F3"/>
    <w:rsid w:val="00D328EA"/>
    <w:rsid w:val="00D54F39"/>
    <w:rsid w:val="00DA2A6D"/>
    <w:rsid w:val="00DC363E"/>
    <w:rsid w:val="00DD57E3"/>
    <w:rsid w:val="00DF3EAB"/>
    <w:rsid w:val="00E7594E"/>
    <w:rsid w:val="00E95D0C"/>
    <w:rsid w:val="00F33065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410D0BC-F7FA-404F-BD6E-EFA60C8A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9CED8-912D-4335-AC0E-C82B475A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254</TotalTime>
  <Pages>7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4438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Ngo Chi Hai</cp:lastModifiedBy>
  <cp:revision>11</cp:revision>
  <cp:lastPrinted>2013-12-07T15:58:00Z</cp:lastPrinted>
  <dcterms:created xsi:type="dcterms:W3CDTF">2013-10-13T11:14:00Z</dcterms:created>
  <dcterms:modified xsi:type="dcterms:W3CDTF">2015-11-15T02:38:00Z</dcterms:modified>
</cp:coreProperties>
</file>