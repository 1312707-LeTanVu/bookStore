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28A" w:rsidRDefault="0037628A" w:rsidP="0037628A">
      <w:pPr>
        <w:pStyle w:val="Title"/>
        <w:jc w:val="right"/>
        <w:rPr>
          <w:lang w:val="en-US"/>
        </w:rPr>
      </w:pPr>
      <w:bookmarkStart w:id="0" w:name="_GoBack"/>
    </w:p>
    <w:bookmarkEnd w:id="0"/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90364E" w:rsidRPr="00B84F9F">
        <w:rPr>
          <w:rFonts w:ascii="Times New Roman" w:hAnsi="Times New Roman"/>
          <w:color w:val="0000FF"/>
          <w:lang w:val="en-US"/>
        </w:rPr>
        <w:t>PHẦN MỀM QUẢN LÝ NHÀ SÁCH</w:t>
      </w:r>
    </w:p>
    <w:p w:rsidR="0037628A" w:rsidRPr="007A1DE8" w:rsidRDefault="0037628A" w:rsidP="0037628A">
      <w:pPr>
        <w:rPr>
          <w:lang w:val="en-US"/>
        </w:rPr>
      </w:pPr>
    </w:p>
    <w:p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90364E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37628A" w:rsidRDefault="0037628A" w:rsidP="0037628A">
      <w:pPr>
        <w:pStyle w:val="Title"/>
        <w:jc w:val="both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90364E" w:rsidRPr="00B84F9F" w:rsidRDefault="0090364E" w:rsidP="0090364E">
      <w:pPr>
        <w:jc w:val="center"/>
        <w:rPr>
          <w:color w:val="0000FF"/>
          <w:sz w:val="30"/>
          <w:szCs w:val="30"/>
          <w:lang w:val="en-US"/>
        </w:rPr>
      </w:pPr>
      <w:r w:rsidRPr="00B84F9F">
        <w:rPr>
          <w:color w:val="0000FF"/>
          <w:sz w:val="30"/>
          <w:szCs w:val="30"/>
          <w:lang w:val="en-US"/>
        </w:rPr>
        <w:t>1312168 - Ngô Chí Hải</w:t>
      </w:r>
    </w:p>
    <w:p w:rsidR="0090364E" w:rsidRPr="00B84F9F" w:rsidRDefault="0090364E" w:rsidP="0090364E">
      <w:pPr>
        <w:jc w:val="center"/>
        <w:rPr>
          <w:color w:val="0000FF"/>
          <w:sz w:val="30"/>
          <w:szCs w:val="30"/>
          <w:lang w:val="en-US"/>
        </w:rPr>
      </w:pPr>
      <w:r w:rsidRPr="00B84F9F">
        <w:rPr>
          <w:color w:val="0000FF"/>
          <w:sz w:val="30"/>
          <w:szCs w:val="30"/>
          <w:lang w:val="en-US"/>
        </w:rPr>
        <w:t>1312707 - Lê Tấn Vũ</w:t>
      </w:r>
    </w:p>
    <w:p w:rsidR="0090364E" w:rsidRDefault="0090364E" w:rsidP="0090364E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Giáo viên hướng dẫn:</w:t>
      </w:r>
    </w:p>
    <w:p w:rsidR="0090364E" w:rsidRPr="0030240F" w:rsidRDefault="0090364E" w:rsidP="0090364E">
      <w:pPr>
        <w:jc w:val="center"/>
        <w:rPr>
          <w:color w:val="0070C0"/>
          <w:sz w:val="30"/>
          <w:szCs w:val="30"/>
          <w:lang w:val="en-US"/>
        </w:rPr>
        <w:sectPr w:rsidR="0090364E" w:rsidRPr="0030240F" w:rsidSect="005209A5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30240F">
        <w:rPr>
          <w:color w:val="0070C0"/>
          <w:sz w:val="30"/>
          <w:szCs w:val="30"/>
          <w:lang w:val="en-US"/>
        </w:rPr>
        <w:t>Mai Anh Tuấn</w:t>
      </w:r>
    </w:p>
    <w:p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312"/>
        <w:gridCol w:w="2736"/>
      </w:tblGrid>
      <w:tr w:rsidR="007A1DE8" w:rsidRPr="007A1DE8" w:rsidTr="002E563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:rsidTr="002E563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90364E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1/11/2015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90364E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7628A" w:rsidRDefault="0090364E" w:rsidP="0090364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Phiên bản gốc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90364E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Ngô Chí Hải – Lê Tấn Vũ</w:t>
            </w:r>
          </w:p>
        </w:tc>
      </w:tr>
    </w:tbl>
    <w:p w:rsidR="007A1DE8" w:rsidRDefault="007A1DE8">
      <w:pPr>
        <w:pStyle w:val="Title"/>
        <w:jc w:val="both"/>
        <w:rPr>
          <w:lang w:val="en-US"/>
        </w:rPr>
      </w:pPr>
    </w:p>
    <w:p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:rsidR="00C161AA" w:rsidRDefault="005E2817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Hyperlink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 xml:space="preserve">Sơ đồ lớp </w:t>
        </w:r>
        <w:r w:rsidR="00C161AA" w:rsidRPr="00234A17">
          <w:rPr>
            <w:rStyle w:val="Hyperlink"/>
            <w:noProof/>
            <w:lang w:val="en-US"/>
          </w:rPr>
          <w:t>(</w:t>
        </w:r>
        <w:r w:rsidR="00C161AA" w:rsidRPr="00234A17">
          <w:rPr>
            <w:rStyle w:val="Hyperlink"/>
            <w:noProof/>
          </w:rPr>
          <w:t>mức phân tích</w:t>
        </w:r>
        <w:r w:rsidR="00C161AA" w:rsidRPr="00234A17">
          <w:rPr>
            <w:rStyle w:val="Hyperlink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6F62E0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5209A5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Hyperlink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6F62E0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5209A5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Hyperlink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6F62E0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5209A5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Hyperlink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6F62E0">
          <w:rPr>
            <w:noProof/>
            <w:webHidden/>
          </w:rPr>
          <w:t>5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5209A5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Hyperlink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6F62E0">
          <w:rPr>
            <w:noProof/>
            <w:webHidden/>
          </w:rPr>
          <w:t>7</w:t>
        </w:r>
        <w:r w:rsidR="00C161AA">
          <w:rPr>
            <w:noProof/>
            <w:webHidden/>
          </w:rPr>
          <w:fldChar w:fldCharType="end"/>
        </w:r>
      </w:hyperlink>
    </w:p>
    <w:p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FD06E2" w:rsidRDefault="005E2817" w:rsidP="00FD06E2">
      <w:pPr>
        <w:pStyle w:val="Heading1"/>
      </w:pPr>
      <w:r>
        <w:br w:type="page"/>
      </w:r>
      <w:bookmarkStart w:id="1" w:name="_Toc167699049"/>
      <w:bookmarkStart w:id="2" w:name="_Toc17287221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1"/>
      <w:r w:rsidR="00FD06E2">
        <w:rPr>
          <w:lang w:val="en-US"/>
        </w:rPr>
        <w:t>)</w:t>
      </w:r>
      <w:bookmarkEnd w:id="2"/>
    </w:p>
    <w:p w:rsidR="00FD06E2" w:rsidRDefault="00FD06E2" w:rsidP="00FD06E2">
      <w:pPr>
        <w:pStyle w:val="Heading2"/>
      </w:pPr>
      <w:bookmarkStart w:id="3" w:name="_Toc17287221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3"/>
    </w:p>
    <w:p w:rsidR="006F62E0" w:rsidRPr="006F62E0" w:rsidRDefault="006F62E0" w:rsidP="006F62E0">
      <w:r>
        <w:rPr>
          <w:noProof/>
          <w:lang w:val="en-US"/>
        </w:rPr>
        <w:drawing>
          <wp:inline distT="0" distB="0" distL="0" distR="0">
            <wp:extent cx="5732145" cy="434721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E2" w:rsidRDefault="00FD06E2" w:rsidP="00FD06E2">
      <w:pPr>
        <w:pStyle w:val="Heading2"/>
      </w:pPr>
      <w:bookmarkStart w:id="4" w:name="_Toc172872217"/>
      <w:r>
        <w:t>Danh sách các lớp đối tượng và quan hệ</w:t>
      </w:r>
      <w:bookmarkEnd w:id="4"/>
    </w:p>
    <w:tbl>
      <w:tblPr>
        <w:tblStyle w:val="TableGrid"/>
        <w:tblW w:w="9720" w:type="dxa"/>
        <w:tblInd w:w="-252" w:type="dxa"/>
        <w:tblLook w:val="01E0" w:firstRow="1" w:lastRow="1" w:firstColumn="1" w:lastColumn="1" w:noHBand="0" w:noVBand="0"/>
      </w:tblPr>
      <w:tblGrid>
        <w:gridCol w:w="671"/>
        <w:gridCol w:w="4189"/>
        <w:gridCol w:w="1170"/>
        <w:gridCol w:w="3690"/>
      </w:tblGrid>
      <w:tr w:rsidR="00FD06E2" w:rsidRPr="00B2064E" w:rsidTr="00727AB8">
        <w:trPr>
          <w:trHeight w:val="512"/>
        </w:trPr>
        <w:tc>
          <w:tcPr>
            <w:tcW w:w="671" w:type="dxa"/>
          </w:tcPr>
          <w:p w:rsidR="00FD06E2" w:rsidRPr="00B2064E" w:rsidRDefault="00FD06E2" w:rsidP="00FD06E2">
            <w:pPr>
              <w:pStyle w:val="BodyText"/>
              <w:spacing w:after="0"/>
              <w:rPr>
                <w:b/>
              </w:rPr>
            </w:pPr>
            <w:r w:rsidRPr="00B2064E">
              <w:rPr>
                <w:b/>
              </w:rPr>
              <w:t>STT</w:t>
            </w:r>
          </w:p>
        </w:tc>
        <w:tc>
          <w:tcPr>
            <w:tcW w:w="4189" w:type="dxa"/>
          </w:tcPr>
          <w:p w:rsidR="00FD06E2" w:rsidRPr="00B2064E" w:rsidRDefault="00FD06E2" w:rsidP="00FD06E2">
            <w:pPr>
              <w:pStyle w:val="BodyText"/>
              <w:spacing w:after="0"/>
              <w:rPr>
                <w:b/>
              </w:rPr>
            </w:pPr>
            <w:r w:rsidRPr="00B2064E">
              <w:rPr>
                <w:b/>
              </w:rPr>
              <w:t>Tên lớp/quan hệ</w:t>
            </w:r>
          </w:p>
        </w:tc>
        <w:tc>
          <w:tcPr>
            <w:tcW w:w="1170" w:type="dxa"/>
          </w:tcPr>
          <w:p w:rsidR="00FD06E2" w:rsidRPr="00B2064E" w:rsidRDefault="00FD06E2" w:rsidP="00FD06E2">
            <w:pPr>
              <w:pStyle w:val="BodyText"/>
              <w:spacing w:after="0"/>
              <w:rPr>
                <w:b/>
              </w:rPr>
            </w:pPr>
            <w:r w:rsidRPr="00B2064E">
              <w:rPr>
                <w:b/>
              </w:rPr>
              <w:t>Loại</w:t>
            </w:r>
          </w:p>
        </w:tc>
        <w:tc>
          <w:tcPr>
            <w:tcW w:w="3690" w:type="dxa"/>
          </w:tcPr>
          <w:p w:rsidR="00FD06E2" w:rsidRPr="00B2064E" w:rsidRDefault="00FD06E2" w:rsidP="00B2064E">
            <w:pPr>
              <w:pStyle w:val="BodyText"/>
              <w:spacing w:after="0"/>
              <w:jc w:val="both"/>
              <w:rPr>
                <w:b/>
              </w:rPr>
            </w:pPr>
            <w:r w:rsidRPr="00B2064E">
              <w:rPr>
                <w:b/>
              </w:rPr>
              <w:t>Ý nghĩa/Ghi chú</w:t>
            </w:r>
          </w:p>
        </w:tc>
      </w:tr>
      <w:tr w:rsidR="00FD06E2" w:rsidTr="00727AB8">
        <w:tc>
          <w:tcPr>
            <w:tcW w:w="671" w:type="dxa"/>
          </w:tcPr>
          <w:p w:rsidR="00FD06E2" w:rsidRP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89" w:type="dxa"/>
          </w:tcPr>
          <w:p w:rsidR="00FD06E2" w:rsidRP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Tài khoản</w:t>
            </w:r>
          </w:p>
        </w:tc>
        <w:tc>
          <w:tcPr>
            <w:tcW w:w="1170" w:type="dxa"/>
          </w:tcPr>
          <w:p w:rsidR="00FD06E2" w:rsidRPr="001046D2" w:rsidRDefault="001046D2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690" w:type="dxa"/>
          </w:tcPr>
          <w:p w:rsidR="00FD06E2" w:rsidRPr="00C57A1F" w:rsidRDefault="00C57A1F" w:rsidP="00B2064E">
            <w:pPr>
              <w:pStyle w:val="BodyText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Quản lý tài khoản của nhân viên.</w:t>
            </w:r>
          </w:p>
        </w:tc>
      </w:tr>
      <w:tr w:rsidR="00FF69F3" w:rsidTr="00727AB8">
        <w:tc>
          <w:tcPr>
            <w:tcW w:w="671" w:type="dxa"/>
          </w:tcPr>
          <w:p w:rsid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89" w:type="dxa"/>
          </w:tcPr>
          <w:p w:rsid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Nhân viên</w:t>
            </w:r>
          </w:p>
        </w:tc>
        <w:tc>
          <w:tcPr>
            <w:tcW w:w="1170" w:type="dxa"/>
          </w:tcPr>
          <w:p w:rsidR="00FF69F3" w:rsidRDefault="001046D2" w:rsidP="00FD06E2">
            <w:pPr>
              <w:pStyle w:val="BodyText"/>
              <w:spacing w:after="0"/>
            </w:pPr>
            <w:r>
              <w:rPr>
                <w:lang w:val="en-US"/>
              </w:rPr>
              <w:t>Lớp</w:t>
            </w:r>
          </w:p>
        </w:tc>
        <w:tc>
          <w:tcPr>
            <w:tcW w:w="3690" w:type="dxa"/>
          </w:tcPr>
          <w:p w:rsidR="00FF69F3" w:rsidRPr="00C57A1F" w:rsidRDefault="00C57A1F" w:rsidP="00B2064E">
            <w:pPr>
              <w:pStyle w:val="BodyText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Quản lí hồ sơ nhân viên.</w:t>
            </w:r>
          </w:p>
        </w:tc>
      </w:tr>
      <w:tr w:rsidR="00FF69F3" w:rsidTr="00727AB8">
        <w:tc>
          <w:tcPr>
            <w:tcW w:w="671" w:type="dxa"/>
          </w:tcPr>
          <w:p w:rsid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89" w:type="dxa"/>
          </w:tcPr>
          <w:p w:rsid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Nhà xuất bản</w:t>
            </w:r>
          </w:p>
        </w:tc>
        <w:tc>
          <w:tcPr>
            <w:tcW w:w="1170" w:type="dxa"/>
          </w:tcPr>
          <w:p w:rsidR="00FF69F3" w:rsidRDefault="001046D2" w:rsidP="00FD06E2">
            <w:pPr>
              <w:pStyle w:val="BodyText"/>
              <w:spacing w:after="0"/>
            </w:pPr>
            <w:r>
              <w:rPr>
                <w:lang w:val="en-US"/>
              </w:rPr>
              <w:t>Lớp</w:t>
            </w:r>
          </w:p>
        </w:tc>
        <w:tc>
          <w:tcPr>
            <w:tcW w:w="3690" w:type="dxa"/>
          </w:tcPr>
          <w:p w:rsidR="00FF69F3" w:rsidRPr="00C57A1F" w:rsidRDefault="00C57A1F" w:rsidP="00B2064E">
            <w:pPr>
              <w:pStyle w:val="BodyText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Quản lí thông tin nhà xuất bản.</w:t>
            </w:r>
          </w:p>
        </w:tc>
      </w:tr>
      <w:tr w:rsidR="00FF69F3" w:rsidTr="00727AB8">
        <w:tc>
          <w:tcPr>
            <w:tcW w:w="671" w:type="dxa"/>
          </w:tcPr>
          <w:p w:rsid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89" w:type="dxa"/>
          </w:tcPr>
          <w:p w:rsid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Nhà cung cấp</w:t>
            </w:r>
          </w:p>
        </w:tc>
        <w:tc>
          <w:tcPr>
            <w:tcW w:w="1170" w:type="dxa"/>
          </w:tcPr>
          <w:p w:rsidR="00FF69F3" w:rsidRDefault="001046D2" w:rsidP="00FD06E2">
            <w:pPr>
              <w:pStyle w:val="BodyText"/>
              <w:spacing w:after="0"/>
            </w:pPr>
            <w:r>
              <w:rPr>
                <w:lang w:val="en-US"/>
              </w:rPr>
              <w:t>Lớp</w:t>
            </w:r>
          </w:p>
        </w:tc>
        <w:tc>
          <w:tcPr>
            <w:tcW w:w="3690" w:type="dxa"/>
          </w:tcPr>
          <w:p w:rsidR="00FF69F3" w:rsidRPr="00C57A1F" w:rsidRDefault="00C57A1F" w:rsidP="00B2064E">
            <w:pPr>
              <w:pStyle w:val="BodyText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Quản lí thông tin nhà cung cấp.</w:t>
            </w:r>
          </w:p>
        </w:tc>
      </w:tr>
      <w:tr w:rsidR="00FF69F3" w:rsidTr="00727AB8">
        <w:tc>
          <w:tcPr>
            <w:tcW w:w="671" w:type="dxa"/>
          </w:tcPr>
          <w:p w:rsid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89" w:type="dxa"/>
          </w:tcPr>
          <w:p w:rsid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Khách hàng</w:t>
            </w:r>
          </w:p>
        </w:tc>
        <w:tc>
          <w:tcPr>
            <w:tcW w:w="1170" w:type="dxa"/>
          </w:tcPr>
          <w:p w:rsidR="00FF69F3" w:rsidRDefault="001046D2" w:rsidP="00FD06E2">
            <w:pPr>
              <w:pStyle w:val="BodyText"/>
              <w:spacing w:after="0"/>
            </w:pPr>
            <w:r>
              <w:rPr>
                <w:lang w:val="en-US"/>
              </w:rPr>
              <w:t>Lớp</w:t>
            </w:r>
          </w:p>
        </w:tc>
        <w:tc>
          <w:tcPr>
            <w:tcW w:w="3690" w:type="dxa"/>
          </w:tcPr>
          <w:p w:rsidR="00FF69F3" w:rsidRPr="00C57A1F" w:rsidRDefault="00C57A1F" w:rsidP="00B2064E">
            <w:pPr>
              <w:pStyle w:val="BodyText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Quản lí thông tin khách hàng.</w:t>
            </w:r>
          </w:p>
        </w:tc>
      </w:tr>
      <w:tr w:rsidR="00FF69F3" w:rsidTr="00727AB8">
        <w:tc>
          <w:tcPr>
            <w:tcW w:w="671" w:type="dxa"/>
          </w:tcPr>
          <w:p w:rsid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189" w:type="dxa"/>
          </w:tcPr>
          <w:p w:rsid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Hóa đơn</w:t>
            </w:r>
          </w:p>
        </w:tc>
        <w:tc>
          <w:tcPr>
            <w:tcW w:w="1170" w:type="dxa"/>
          </w:tcPr>
          <w:p w:rsidR="00FF69F3" w:rsidRDefault="001046D2" w:rsidP="00FD06E2">
            <w:pPr>
              <w:pStyle w:val="BodyText"/>
              <w:spacing w:after="0"/>
            </w:pPr>
            <w:r>
              <w:rPr>
                <w:lang w:val="en-US"/>
              </w:rPr>
              <w:t>Lớp</w:t>
            </w:r>
          </w:p>
        </w:tc>
        <w:tc>
          <w:tcPr>
            <w:tcW w:w="3690" w:type="dxa"/>
          </w:tcPr>
          <w:p w:rsidR="00FF69F3" w:rsidRPr="00C57A1F" w:rsidRDefault="00C57A1F" w:rsidP="00B2064E">
            <w:pPr>
              <w:pStyle w:val="BodyText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Thông tin của hóa đơn, quản lí hóa đơn .</w:t>
            </w:r>
          </w:p>
        </w:tc>
      </w:tr>
      <w:tr w:rsidR="00FF69F3" w:rsidTr="00727AB8">
        <w:tc>
          <w:tcPr>
            <w:tcW w:w="671" w:type="dxa"/>
          </w:tcPr>
          <w:p w:rsid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189" w:type="dxa"/>
          </w:tcPr>
          <w:p w:rsid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Phiếu trả hàng</w:t>
            </w:r>
          </w:p>
        </w:tc>
        <w:tc>
          <w:tcPr>
            <w:tcW w:w="1170" w:type="dxa"/>
          </w:tcPr>
          <w:p w:rsidR="00FF69F3" w:rsidRDefault="001046D2" w:rsidP="00FD06E2">
            <w:pPr>
              <w:pStyle w:val="BodyText"/>
              <w:spacing w:after="0"/>
            </w:pPr>
            <w:r>
              <w:rPr>
                <w:lang w:val="en-US"/>
              </w:rPr>
              <w:t>Lớp</w:t>
            </w:r>
          </w:p>
        </w:tc>
        <w:tc>
          <w:tcPr>
            <w:tcW w:w="3690" w:type="dxa"/>
          </w:tcPr>
          <w:p w:rsidR="00FF69F3" w:rsidRPr="00C57A1F" w:rsidRDefault="00C57A1F" w:rsidP="00B2064E">
            <w:pPr>
              <w:pStyle w:val="BodyText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Ghi nhận thông tin trả hàng của khách hàng.</w:t>
            </w:r>
          </w:p>
        </w:tc>
      </w:tr>
      <w:tr w:rsidR="00FF69F3" w:rsidTr="00727AB8">
        <w:tc>
          <w:tcPr>
            <w:tcW w:w="671" w:type="dxa"/>
          </w:tcPr>
          <w:p w:rsid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189" w:type="dxa"/>
          </w:tcPr>
          <w:p w:rsid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Phiếu thu tiền</w:t>
            </w:r>
          </w:p>
        </w:tc>
        <w:tc>
          <w:tcPr>
            <w:tcW w:w="1170" w:type="dxa"/>
          </w:tcPr>
          <w:p w:rsidR="00FF69F3" w:rsidRDefault="001046D2" w:rsidP="00FD06E2">
            <w:pPr>
              <w:pStyle w:val="BodyText"/>
              <w:spacing w:after="0"/>
            </w:pPr>
            <w:r>
              <w:rPr>
                <w:lang w:val="en-US"/>
              </w:rPr>
              <w:t>Lớp</w:t>
            </w:r>
          </w:p>
        </w:tc>
        <w:tc>
          <w:tcPr>
            <w:tcW w:w="3690" w:type="dxa"/>
          </w:tcPr>
          <w:p w:rsidR="00FF69F3" w:rsidRPr="00F4610C" w:rsidRDefault="00F4610C" w:rsidP="00B2064E">
            <w:pPr>
              <w:pStyle w:val="BodyText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Quản lí thông tin phiếu thu tiền sau khi thanh toán hóa đơn.</w:t>
            </w:r>
          </w:p>
        </w:tc>
      </w:tr>
      <w:tr w:rsidR="00FF69F3" w:rsidTr="00727AB8">
        <w:tc>
          <w:tcPr>
            <w:tcW w:w="671" w:type="dxa"/>
          </w:tcPr>
          <w:p w:rsid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4189" w:type="dxa"/>
          </w:tcPr>
          <w:p w:rsid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Kho sách</w:t>
            </w:r>
          </w:p>
        </w:tc>
        <w:tc>
          <w:tcPr>
            <w:tcW w:w="1170" w:type="dxa"/>
          </w:tcPr>
          <w:p w:rsidR="00FF69F3" w:rsidRDefault="001046D2" w:rsidP="00FD06E2">
            <w:pPr>
              <w:pStyle w:val="BodyText"/>
              <w:spacing w:after="0"/>
            </w:pPr>
            <w:r>
              <w:rPr>
                <w:lang w:val="en-US"/>
              </w:rPr>
              <w:t>Lớp</w:t>
            </w:r>
          </w:p>
        </w:tc>
        <w:tc>
          <w:tcPr>
            <w:tcW w:w="3690" w:type="dxa"/>
          </w:tcPr>
          <w:p w:rsidR="00FF69F3" w:rsidRPr="00F4610C" w:rsidRDefault="00F4610C" w:rsidP="00B2064E">
            <w:pPr>
              <w:pStyle w:val="BodyText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Chứa thông tin của toàn bộ sách trong nhà sách.</w:t>
            </w:r>
          </w:p>
        </w:tc>
      </w:tr>
      <w:tr w:rsidR="00FF69F3" w:rsidTr="00727AB8">
        <w:tc>
          <w:tcPr>
            <w:tcW w:w="671" w:type="dxa"/>
          </w:tcPr>
          <w:p w:rsid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189" w:type="dxa"/>
          </w:tcPr>
          <w:p w:rsid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Sách</w:t>
            </w:r>
          </w:p>
        </w:tc>
        <w:tc>
          <w:tcPr>
            <w:tcW w:w="1170" w:type="dxa"/>
          </w:tcPr>
          <w:p w:rsidR="00FF69F3" w:rsidRDefault="001046D2" w:rsidP="00FD06E2">
            <w:pPr>
              <w:pStyle w:val="BodyText"/>
              <w:spacing w:after="0"/>
            </w:pPr>
            <w:r>
              <w:rPr>
                <w:lang w:val="en-US"/>
              </w:rPr>
              <w:t>Lớp</w:t>
            </w:r>
          </w:p>
        </w:tc>
        <w:tc>
          <w:tcPr>
            <w:tcW w:w="3690" w:type="dxa"/>
          </w:tcPr>
          <w:p w:rsidR="00FF69F3" w:rsidRPr="00F4610C" w:rsidRDefault="00F4610C" w:rsidP="00B2064E">
            <w:pPr>
              <w:pStyle w:val="BodyText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Quản lí thông tin của sách.</w:t>
            </w:r>
          </w:p>
        </w:tc>
      </w:tr>
      <w:tr w:rsidR="00FF69F3" w:rsidTr="00727AB8">
        <w:tc>
          <w:tcPr>
            <w:tcW w:w="671" w:type="dxa"/>
          </w:tcPr>
          <w:p w:rsid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189" w:type="dxa"/>
          </w:tcPr>
          <w:p w:rsid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Phiếu nhập sách</w:t>
            </w:r>
          </w:p>
        </w:tc>
        <w:tc>
          <w:tcPr>
            <w:tcW w:w="1170" w:type="dxa"/>
          </w:tcPr>
          <w:p w:rsidR="00FF69F3" w:rsidRDefault="001046D2" w:rsidP="00FD06E2">
            <w:pPr>
              <w:pStyle w:val="BodyText"/>
              <w:spacing w:after="0"/>
            </w:pPr>
            <w:r>
              <w:rPr>
                <w:lang w:val="en-US"/>
              </w:rPr>
              <w:t>Lớp</w:t>
            </w:r>
          </w:p>
        </w:tc>
        <w:tc>
          <w:tcPr>
            <w:tcW w:w="3690" w:type="dxa"/>
          </w:tcPr>
          <w:p w:rsidR="00FF69F3" w:rsidRPr="00F4610C" w:rsidRDefault="00F4610C" w:rsidP="00B2064E">
            <w:pPr>
              <w:pStyle w:val="BodyText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Ghi nhận thông tin nhập sách của từng sách.</w:t>
            </w:r>
          </w:p>
        </w:tc>
      </w:tr>
      <w:tr w:rsidR="00FF69F3" w:rsidTr="00727AB8">
        <w:tc>
          <w:tcPr>
            <w:tcW w:w="671" w:type="dxa"/>
          </w:tcPr>
          <w:p w:rsid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189" w:type="dxa"/>
          </w:tcPr>
          <w:p w:rsid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Lập báo cáo tháng</w:t>
            </w:r>
          </w:p>
        </w:tc>
        <w:tc>
          <w:tcPr>
            <w:tcW w:w="1170" w:type="dxa"/>
          </w:tcPr>
          <w:p w:rsidR="00FF69F3" w:rsidRDefault="001046D2" w:rsidP="00FD06E2">
            <w:pPr>
              <w:pStyle w:val="BodyText"/>
              <w:spacing w:after="0"/>
            </w:pPr>
            <w:r>
              <w:rPr>
                <w:lang w:val="en-US"/>
              </w:rPr>
              <w:t>Lớp</w:t>
            </w:r>
          </w:p>
        </w:tc>
        <w:tc>
          <w:tcPr>
            <w:tcW w:w="3690" w:type="dxa"/>
          </w:tcPr>
          <w:p w:rsidR="00FF69F3" w:rsidRPr="00F4610C" w:rsidRDefault="00F4610C" w:rsidP="00B2064E">
            <w:pPr>
              <w:pStyle w:val="BodyText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Báo cáo hoạt động kinh doanh.</w:t>
            </w:r>
          </w:p>
        </w:tc>
      </w:tr>
      <w:tr w:rsidR="00FF69F3" w:rsidTr="00727AB8">
        <w:tc>
          <w:tcPr>
            <w:tcW w:w="671" w:type="dxa"/>
          </w:tcPr>
          <w:p w:rsid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189" w:type="dxa"/>
          </w:tcPr>
          <w:p w:rsid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Tồn sách</w:t>
            </w:r>
          </w:p>
        </w:tc>
        <w:tc>
          <w:tcPr>
            <w:tcW w:w="1170" w:type="dxa"/>
          </w:tcPr>
          <w:p w:rsidR="00FF69F3" w:rsidRDefault="001046D2" w:rsidP="00FD06E2">
            <w:pPr>
              <w:pStyle w:val="BodyText"/>
              <w:spacing w:after="0"/>
            </w:pPr>
            <w:r>
              <w:rPr>
                <w:lang w:val="en-US"/>
              </w:rPr>
              <w:t>Lớp</w:t>
            </w:r>
          </w:p>
        </w:tc>
        <w:tc>
          <w:tcPr>
            <w:tcW w:w="3690" w:type="dxa"/>
          </w:tcPr>
          <w:p w:rsidR="00FF69F3" w:rsidRPr="00F4610C" w:rsidRDefault="00F4610C" w:rsidP="00B2064E">
            <w:pPr>
              <w:pStyle w:val="BodyText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Quản lí tồn kho.</w:t>
            </w:r>
          </w:p>
        </w:tc>
      </w:tr>
      <w:tr w:rsidR="00FF69F3" w:rsidTr="00727AB8">
        <w:tc>
          <w:tcPr>
            <w:tcW w:w="671" w:type="dxa"/>
          </w:tcPr>
          <w:p w:rsid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189" w:type="dxa"/>
          </w:tcPr>
          <w:p w:rsid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Công nợ</w:t>
            </w:r>
          </w:p>
        </w:tc>
        <w:tc>
          <w:tcPr>
            <w:tcW w:w="1170" w:type="dxa"/>
          </w:tcPr>
          <w:p w:rsidR="00FF69F3" w:rsidRDefault="001046D2" w:rsidP="00FD06E2">
            <w:pPr>
              <w:pStyle w:val="BodyText"/>
              <w:spacing w:after="0"/>
            </w:pPr>
            <w:r>
              <w:rPr>
                <w:lang w:val="en-US"/>
              </w:rPr>
              <w:t>Lớp</w:t>
            </w:r>
          </w:p>
        </w:tc>
        <w:tc>
          <w:tcPr>
            <w:tcW w:w="3690" w:type="dxa"/>
          </w:tcPr>
          <w:p w:rsidR="00FF69F3" w:rsidRPr="00F4610C" w:rsidRDefault="00F4610C" w:rsidP="00B2064E">
            <w:pPr>
              <w:pStyle w:val="BodyText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Quản lí công nợ của khách hàng.</w:t>
            </w:r>
          </w:p>
        </w:tc>
      </w:tr>
      <w:tr w:rsidR="00FF69F3" w:rsidTr="00727AB8">
        <w:tc>
          <w:tcPr>
            <w:tcW w:w="671" w:type="dxa"/>
          </w:tcPr>
          <w:p w:rsid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189" w:type="dxa"/>
          </w:tcPr>
          <w:p w:rsid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Thống kê sách bán chạy</w:t>
            </w:r>
          </w:p>
        </w:tc>
        <w:tc>
          <w:tcPr>
            <w:tcW w:w="1170" w:type="dxa"/>
          </w:tcPr>
          <w:p w:rsidR="00FF69F3" w:rsidRDefault="001046D2" w:rsidP="00FD06E2">
            <w:pPr>
              <w:pStyle w:val="BodyText"/>
              <w:spacing w:after="0"/>
            </w:pPr>
            <w:r>
              <w:rPr>
                <w:lang w:val="en-US"/>
              </w:rPr>
              <w:t>Lớp</w:t>
            </w:r>
          </w:p>
        </w:tc>
        <w:tc>
          <w:tcPr>
            <w:tcW w:w="3690" w:type="dxa"/>
          </w:tcPr>
          <w:p w:rsidR="00FF69F3" w:rsidRPr="00F4610C" w:rsidRDefault="00F4610C" w:rsidP="00B2064E">
            <w:pPr>
              <w:pStyle w:val="BodyText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Báo cáo sách tiêu thụ nhiều của tháng.</w:t>
            </w:r>
          </w:p>
        </w:tc>
      </w:tr>
      <w:tr w:rsidR="00FF69F3" w:rsidTr="00727AB8">
        <w:tc>
          <w:tcPr>
            <w:tcW w:w="671" w:type="dxa"/>
          </w:tcPr>
          <w:p w:rsid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189" w:type="dxa"/>
          </w:tcPr>
          <w:p w:rsidR="00FF69F3" w:rsidRDefault="00FF69F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Phiếu thống kê</w:t>
            </w:r>
          </w:p>
        </w:tc>
        <w:tc>
          <w:tcPr>
            <w:tcW w:w="1170" w:type="dxa"/>
          </w:tcPr>
          <w:p w:rsidR="00FF69F3" w:rsidRDefault="001046D2" w:rsidP="00FD06E2">
            <w:pPr>
              <w:pStyle w:val="BodyText"/>
              <w:spacing w:after="0"/>
            </w:pPr>
            <w:r>
              <w:rPr>
                <w:lang w:val="en-US"/>
              </w:rPr>
              <w:t>Lớp</w:t>
            </w:r>
          </w:p>
        </w:tc>
        <w:tc>
          <w:tcPr>
            <w:tcW w:w="3690" w:type="dxa"/>
          </w:tcPr>
          <w:p w:rsidR="00FF69F3" w:rsidRPr="00F4610C" w:rsidRDefault="00F4610C" w:rsidP="00B2064E">
            <w:pPr>
              <w:pStyle w:val="BodyText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Thông tin của sách bán chạy.</w:t>
            </w:r>
          </w:p>
        </w:tc>
      </w:tr>
      <w:tr w:rsidR="001046D2" w:rsidTr="00727AB8">
        <w:tc>
          <w:tcPr>
            <w:tcW w:w="671" w:type="dxa"/>
          </w:tcPr>
          <w:p w:rsidR="001046D2" w:rsidRDefault="001046D2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189" w:type="dxa"/>
          </w:tcPr>
          <w:p w:rsidR="001046D2" w:rsidRDefault="00F4610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Tài khoản – Nhân viên</w:t>
            </w:r>
          </w:p>
        </w:tc>
        <w:tc>
          <w:tcPr>
            <w:tcW w:w="1170" w:type="dxa"/>
          </w:tcPr>
          <w:p w:rsidR="001046D2" w:rsidRPr="00F4610C" w:rsidRDefault="00F4610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</w:t>
            </w:r>
          </w:p>
        </w:tc>
        <w:tc>
          <w:tcPr>
            <w:tcW w:w="3690" w:type="dxa"/>
          </w:tcPr>
          <w:p w:rsidR="001046D2" w:rsidRPr="007339ED" w:rsidRDefault="007339ED" w:rsidP="00B2064E">
            <w:pPr>
              <w:pStyle w:val="BodyText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Nhân viên có sử dụng lớp tài khoản, mỗi nhân viên có một tài khoản.</w:t>
            </w:r>
          </w:p>
        </w:tc>
      </w:tr>
      <w:tr w:rsidR="00F4610C" w:rsidTr="00727AB8">
        <w:tc>
          <w:tcPr>
            <w:tcW w:w="671" w:type="dxa"/>
          </w:tcPr>
          <w:p w:rsidR="00F4610C" w:rsidRDefault="00F4610C" w:rsidP="00F4610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189" w:type="dxa"/>
          </w:tcPr>
          <w:p w:rsidR="00F4610C" w:rsidRDefault="00F4610C" w:rsidP="00F4610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Kho sách – Sách</w:t>
            </w:r>
          </w:p>
        </w:tc>
        <w:tc>
          <w:tcPr>
            <w:tcW w:w="1170" w:type="dxa"/>
          </w:tcPr>
          <w:p w:rsidR="00F4610C" w:rsidRPr="00F4610C" w:rsidRDefault="00F4610C" w:rsidP="00F4610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</w:t>
            </w:r>
          </w:p>
        </w:tc>
        <w:tc>
          <w:tcPr>
            <w:tcW w:w="3690" w:type="dxa"/>
          </w:tcPr>
          <w:p w:rsidR="00F4610C" w:rsidRPr="002E22A8" w:rsidRDefault="002E22A8" w:rsidP="00B2064E">
            <w:pPr>
              <w:pStyle w:val="BodyText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Kho sách chứa thông tin của toàn bộ sách trong nhà sách, sử dụng lớp Sách để quản lí sách.</w:t>
            </w:r>
          </w:p>
        </w:tc>
      </w:tr>
      <w:tr w:rsidR="00F4610C" w:rsidTr="00727AB8">
        <w:tc>
          <w:tcPr>
            <w:tcW w:w="671" w:type="dxa"/>
          </w:tcPr>
          <w:p w:rsidR="00F4610C" w:rsidRDefault="00F4610C" w:rsidP="00F4610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189" w:type="dxa"/>
          </w:tcPr>
          <w:p w:rsidR="00F4610C" w:rsidRDefault="00F4610C" w:rsidP="00F4610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Kho sách – Lập báo cáo tháng</w:t>
            </w:r>
          </w:p>
        </w:tc>
        <w:tc>
          <w:tcPr>
            <w:tcW w:w="1170" w:type="dxa"/>
          </w:tcPr>
          <w:p w:rsidR="00F4610C" w:rsidRPr="00F4610C" w:rsidRDefault="00F4610C" w:rsidP="00F4610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</w:t>
            </w:r>
          </w:p>
        </w:tc>
        <w:tc>
          <w:tcPr>
            <w:tcW w:w="3690" w:type="dxa"/>
          </w:tcPr>
          <w:p w:rsidR="00F4610C" w:rsidRPr="002E22A8" w:rsidRDefault="002E22A8" w:rsidP="00B2064E">
            <w:pPr>
              <w:pStyle w:val="BodyText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Sử dụng thông tin của kho sách để lập báo cáo theo từng tháng.</w:t>
            </w:r>
          </w:p>
        </w:tc>
      </w:tr>
      <w:tr w:rsidR="00F4610C" w:rsidTr="00727AB8">
        <w:tc>
          <w:tcPr>
            <w:tcW w:w="671" w:type="dxa"/>
          </w:tcPr>
          <w:p w:rsidR="00F4610C" w:rsidRDefault="00F4610C" w:rsidP="00F4610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189" w:type="dxa"/>
          </w:tcPr>
          <w:p w:rsidR="00F4610C" w:rsidRDefault="00F4610C" w:rsidP="00F4610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Lập báo cáo tháng – Tồn sách</w:t>
            </w:r>
          </w:p>
        </w:tc>
        <w:tc>
          <w:tcPr>
            <w:tcW w:w="1170" w:type="dxa"/>
          </w:tcPr>
          <w:p w:rsidR="00F4610C" w:rsidRPr="00F4610C" w:rsidRDefault="00F4610C" w:rsidP="00F4610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</w:t>
            </w:r>
          </w:p>
        </w:tc>
        <w:tc>
          <w:tcPr>
            <w:tcW w:w="3690" w:type="dxa"/>
          </w:tcPr>
          <w:p w:rsidR="00F4610C" w:rsidRPr="002E22A8" w:rsidRDefault="002E22A8" w:rsidP="00B2064E">
            <w:pPr>
              <w:pStyle w:val="BodyText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Lập báo cáo tồn sách theo từng tháng, hàm lập báo cáo tồn sách sử dụng lớp Tồn sách.</w:t>
            </w:r>
          </w:p>
        </w:tc>
      </w:tr>
      <w:tr w:rsidR="00F4610C" w:rsidTr="00727AB8">
        <w:tc>
          <w:tcPr>
            <w:tcW w:w="671" w:type="dxa"/>
          </w:tcPr>
          <w:p w:rsidR="00F4610C" w:rsidRDefault="00F4610C" w:rsidP="00F4610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189" w:type="dxa"/>
          </w:tcPr>
          <w:p w:rsidR="00F4610C" w:rsidRDefault="00F4610C" w:rsidP="00F4610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Lập báo cáo tháng – Công nợ</w:t>
            </w:r>
          </w:p>
        </w:tc>
        <w:tc>
          <w:tcPr>
            <w:tcW w:w="1170" w:type="dxa"/>
          </w:tcPr>
          <w:p w:rsidR="00F4610C" w:rsidRPr="00F4610C" w:rsidRDefault="00F4610C" w:rsidP="00F4610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</w:t>
            </w:r>
          </w:p>
        </w:tc>
        <w:tc>
          <w:tcPr>
            <w:tcW w:w="3690" w:type="dxa"/>
          </w:tcPr>
          <w:p w:rsidR="00F4610C" w:rsidRDefault="002E22A8" w:rsidP="00B2064E">
            <w:pPr>
              <w:pStyle w:val="BodyText"/>
              <w:spacing w:after="0"/>
              <w:jc w:val="both"/>
            </w:pPr>
            <w:r>
              <w:rPr>
                <w:lang w:val="en-US"/>
              </w:rPr>
              <w:t>Lập báo cáo công nợ theo từng tháng, hàm lập báo cáo công nợ sử dụng lớp Công nợ.</w:t>
            </w:r>
          </w:p>
        </w:tc>
      </w:tr>
      <w:tr w:rsidR="00F4610C" w:rsidTr="00727AB8">
        <w:tc>
          <w:tcPr>
            <w:tcW w:w="671" w:type="dxa"/>
          </w:tcPr>
          <w:p w:rsidR="00F4610C" w:rsidRDefault="00F4610C" w:rsidP="00F4610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189" w:type="dxa"/>
          </w:tcPr>
          <w:p w:rsidR="00F4610C" w:rsidRDefault="00F4610C" w:rsidP="00F4610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Tồn sách – Thống kê sách bán chạy</w:t>
            </w:r>
          </w:p>
        </w:tc>
        <w:tc>
          <w:tcPr>
            <w:tcW w:w="1170" w:type="dxa"/>
          </w:tcPr>
          <w:p w:rsidR="00F4610C" w:rsidRPr="00F4610C" w:rsidRDefault="00F4610C" w:rsidP="00F4610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</w:t>
            </w:r>
          </w:p>
        </w:tc>
        <w:tc>
          <w:tcPr>
            <w:tcW w:w="3690" w:type="dxa"/>
          </w:tcPr>
          <w:p w:rsidR="00F4610C" w:rsidRPr="002E22A8" w:rsidRDefault="00B2064E" w:rsidP="00B2064E">
            <w:pPr>
              <w:pStyle w:val="BodyText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Thống kê sách bán chạy trong tồn sách của mỗi tháng.</w:t>
            </w:r>
          </w:p>
        </w:tc>
      </w:tr>
      <w:tr w:rsidR="00F4610C" w:rsidTr="00727AB8">
        <w:tc>
          <w:tcPr>
            <w:tcW w:w="671" w:type="dxa"/>
          </w:tcPr>
          <w:p w:rsidR="00F4610C" w:rsidRDefault="00F4610C" w:rsidP="00F4610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189" w:type="dxa"/>
          </w:tcPr>
          <w:p w:rsidR="00F4610C" w:rsidRDefault="00F4610C" w:rsidP="00F4610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Thống kê sách bán chạy – Phiếu thống kê</w:t>
            </w:r>
          </w:p>
        </w:tc>
        <w:tc>
          <w:tcPr>
            <w:tcW w:w="1170" w:type="dxa"/>
          </w:tcPr>
          <w:p w:rsidR="00F4610C" w:rsidRPr="00F4610C" w:rsidRDefault="00F4610C" w:rsidP="00F4610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</w:t>
            </w:r>
          </w:p>
        </w:tc>
        <w:tc>
          <w:tcPr>
            <w:tcW w:w="3690" w:type="dxa"/>
          </w:tcPr>
          <w:p w:rsidR="00F4610C" w:rsidRPr="00B2064E" w:rsidRDefault="00B2064E" w:rsidP="00B2064E">
            <w:pPr>
              <w:pStyle w:val="BodyText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Thống kê sách bán chạy sử dụng lớp Phiếu thống kê để chứ thông tin.</w:t>
            </w:r>
          </w:p>
        </w:tc>
      </w:tr>
      <w:tr w:rsidR="00F4610C" w:rsidTr="00727AB8">
        <w:tc>
          <w:tcPr>
            <w:tcW w:w="671" w:type="dxa"/>
          </w:tcPr>
          <w:p w:rsidR="00F4610C" w:rsidRDefault="00F4610C" w:rsidP="00F4610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189" w:type="dxa"/>
          </w:tcPr>
          <w:p w:rsidR="00F4610C" w:rsidRDefault="00F4610C" w:rsidP="00F4610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Khách hàng – Hóa đơn</w:t>
            </w:r>
          </w:p>
        </w:tc>
        <w:tc>
          <w:tcPr>
            <w:tcW w:w="1170" w:type="dxa"/>
          </w:tcPr>
          <w:p w:rsidR="00F4610C" w:rsidRPr="00F4610C" w:rsidRDefault="00F4610C" w:rsidP="00F4610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</w:t>
            </w:r>
          </w:p>
        </w:tc>
        <w:tc>
          <w:tcPr>
            <w:tcW w:w="3690" w:type="dxa"/>
          </w:tcPr>
          <w:p w:rsidR="00F4610C" w:rsidRPr="00B2064E" w:rsidRDefault="00B2064E" w:rsidP="00B2064E">
            <w:pPr>
              <w:pStyle w:val="BodyText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Mỗi khách hàng có thể có nhiều hóa đợn, nhưng mỗi hóa đơn chỉ </w:t>
            </w:r>
            <w:r>
              <w:rPr>
                <w:lang w:val="en-US"/>
              </w:rPr>
              <w:lastRenderedPageBreak/>
              <w:t>duy nhất có một khách hàng.</w:t>
            </w:r>
          </w:p>
        </w:tc>
      </w:tr>
      <w:tr w:rsidR="007339ED" w:rsidTr="00727AB8">
        <w:tc>
          <w:tcPr>
            <w:tcW w:w="671" w:type="dxa"/>
          </w:tcPr>
          <w:p w:rsidR="007339ED" w:rsidRDefault="007339ED" w:rsidP="007339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25</w:t>
            </w:r>
          </w:p>
        </w:tc>
        <w:tc>
          <w:tcPr>
            <w:tcW w:w="4189" w:type="dxa"/>
          </w:tcPr>
          <w:p w:rsidR="007339ED" w:rsidRDefault="007339ED" w:rsidP="007339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Hóa đơn – Phiếu trả hàng</w:t>
            </w:r>
          </w:p>
        </w:tc>
        <w:tc>
          <w:tcPr>
            <w:tcW w:w="1170" w:type="dxa"/>
          </w:tcPr>
          <w:p w:rsidR="007339ED" w:rsidRPr="00F4610C" w:rsidRDefault="007339ED" w:rsidP="007339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</w:t>
            </w:r>
          </w:p>
        </w:tc>
        <w:tc>
          <w:tcPr>
            <w:tcW w:w="3690" w:type="dxa"/>
          </w:tcPr>
          <w:p w:rsidR="007339ED" w:rsidRPr="00B2064E" w:rsidRDefault="00B2064E" w:rsidP="00B2064E">
            <w:pPr>
              <w:pStyle w:val="BodyText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Một khách hàng có thể không có phiếu trả hoặc có một phiếu trả hàng, còn phiếu trả hàng thì chỉ có một khách hàng.</w:t>
            </w:r>
          </w:p>
        </w:tc>
      </w:tr>
      <w:tr w:rsidR="007339ED" w:rsidTr="00727AB8">
        <w:tc>
          <w:tcPr>
            <w:tcW w:w="671" w:type="dxa"/>
          </w:tcPr>
          <w:p w:rsidR="007339ED" w:rsidRDefault="007339ED" w:rsidP="007339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189" w:type="dxa"/>
          </w:tcPr>
          <w:p w:rsidR="007339ED" w:rsidRDefault="007339ED" w:rsidP="007339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Hóa đơn – Phiếu thu tiền</w:t>
            </w:r>
          </w:p>
        </w:tc>
        <w:tc>
          <w:tcPr>
            <w:tcW w:w="1170" w:type="dxa"/>
          </w:tcPr>
          <w:p w:rsidR="007339ED" w:rsidRPr="00F4610C" w:rsidRDefault="007339ED" w:rsidP="007339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</w:t>
            </w:r>
          </w:p>
        </w:tc>
        <w:tc>
          <w:tcPr>
            <w:tcW w:w="3690" w:type="dxa"/>
          </w:tcPr>
          <w:p w:rsidR="007339ED" w:rsidRPr="00B2064E" w:rsidRDefault="00B2064E" w:rsidP="00B2064E">
            <w:pPr>
              <w:pStyle w:val="BodyText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Mỗi hóa đơn chỉ có một phiếu thu tiền và ngược lại.</w:t>
            </w:r>
          </w:p>
        </w:tc>
      </w:tr>
      <w:tr w:rsidR="007339ED" w:rsidTr="00727AB8">
        <w:tc>
          <w:tcPr>
            <w:tcW w:w="671" w:type="dxa"/>
          </w:tcPr>
          <w:p w:rsidR="007339ED" w:rsidRDefault="007339ED" w:rsidP="007339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189" w:type="dxa"/>
          </w:tcPr>
          <w:p w:rsidR="007339ED" w:rsidRDefault="007339ED" w:rsidP="007339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Sách – Phiếu nhập sách</w:t>
            </w:r>
          </w:p>
        </w:tc>
        <w:tc>
          <w:tcPr>
            <w:tcW w:w="1170" w:type="dxa"/>
          </w:tcPr>
          <w:p w:rsidR="007339ED" w:rsidRPr="00F4610C" w:rsidRDefault="007339ED" w:rsidP="007339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</w:t>
            </w:r>
          </w:p>
        </w:tc>
        <w:tc>
          <w:tcPr>
            <w:tcW w:w="3690" w:type="dxa"/>
          </w:tcPr>
          <w:p w:rsidR="007339ED" w:rsidRPr="00B2064E" w:rsidRDefault="00B2064E" w:rsidP="00B2064E">
            <w:pPr>
              <w:pStyle w:val="BodyText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Phiếu nhập sách sử dụng lớp Sách để quản lí thông tin sách.</w:t>
            </w:r>
          </w:p>
        </w:tc>
      </w:tr>
    </w:tbl>
    <w:p w:rsidR="00FD06E2" w:rsidRDefault="00FD06E2" w:rsidP="00FD06E2">
      <w:pPr>
        <w:pStyle w:val="Heading2"/>
      </w:pPr>
      <w:bookmarkStart w:id="5" w:name="_Toc172872218"/>
      <w:r>
        <w:t>Mô tả chi tiết từng lớp đối tượng</w:t>
      </w:r>
      <w:bookmarkEnd w:id="5"/>
    </w:p>
    <w:p w:rsidR="002C61E9" w:rsidRPr="00533421" w:rsidRDefault="002C61E9" w:rsidP="00533421">
      <w:pPr>
        <w:pStyle w:val="BodyText"/>
        <w:keepLines w:val="0"/>
        <w:widowControl/>
        <w:numPr>
          <w:ilvl w:val="0"/>
          <w:numId w:val="41"/>
        </w:numPr>
        <w:spacing w:after="0"/>
        <w:jc w:val="both"/>
        <w:rPr>
          <w:b/>
          <w:sz w:val="28"/>
          <w:lang w:val="en-US"/>
        </w:rPr>
      </w:pPr>
      <w:r w:rsidRPr="00533421">
        <w:rPr>
          <w:b/>
          <w:sz w:val="28"/>
          <w:lang w:val="en-US"/>
        </w:rPr>
        <w:t>Lớp Tài khoản</w:t>
      </w:r>
    </w:p>
    <w:p w:rsidR="00134D1A" w:rsidRPr="00AC7ACE" w:rsidRDefault="00134D1A" w:rsidP="002C61E9">
      <w:pPr>
        <w:pStyle w:val="BodyText"/>
        <w:keepLines w:val="0"/>
        <w:widowControl/>
        <w:spacing w:after="0"/>
        <w:jc w:val="both"/>
        <w:rPr>
          <w:b/>
          <w:lang w:val="en-US"/>
        </w:rPr>
      </w:pPr>
      <w:r w:rsidRPr="00AC7ACE">
        <w:rPr>
          <w:b/>
          <w:lang w:val="en-US"/>
        </w:rPr>
        <w:t>Danh sách các thuộc tính:</w:t>
      </w:r>
    </w:p>
    <w:tbl>
      <w:tblPr>
        <w:tblStyle w:val="TableGrid"/>
        <w:tblW w:w="9558" w:type="dxa"/>
        <w:tblLook w:val="01E0" w:firstRow="1" w:lastRow="1" w:firstColumn="1" w:lastColumn="1" w:noHBand="0" w:noVBand="0"/>
      </w:tblPr>
      <w:tblGrid>
        <w:gridCol w:w="790"/>
        <w:gridCol w:w="2288"/>
        <w:gridCol w:w="1260"/>
        <w:gridCol w:w="1620"/>
        <w:gridCol w:w="3600"/>
      </w:tblGrid>
      <w:tr w:rsidR="00363B6E" w:rsidRPr="00AC7ACE" w:rsidTr="00533421">
        <w:tc>
          <w:tcPr>
            <w:tcW w:w="790" w:type="dxa"/>
          </w:tcPr>
          <w:p w:rsidR="00363B6E" w:rsidRPr="00AC7ACE" w:rsidRDefault="00363B6E" w:rsidP="00FD06E2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STT</w:t>
            </w:r>
          </w:p>
        </w:tc>
        <w:tc>
          <w:tcPr>
            <w:tcW w:w="2288" w:type="dxa"/>
          </w:tcPr>
          <w:p w:rsidR="00363B6E" w:rsidRPr="00AC7ACE" w:rsidRDefault="00363B6E" w:rsidP="00FD06E2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Tên thuộc tính</w:t>
            </w:r>
          </w:p>
        </w:tc>
        <w:tc>
          <w:tcPr>
            <w:tcW w:w="1260" w:type="dxa"/>
          </w:tcPr>
          <w:p w:rsidR="00363B6E" w:rsidRPr="00AC7ACE" w:rsidRDefault="00363B6E" w:rsidP="00363B6E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AC7ACE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20" w:type="dxa"/>
          </w:tcPr>
          <w:p w:rsidR="00363B6E" w:rsidRPr="00AC7ACE" w:rsidRDefault="00363B6E" w:rsidP="00FD06E2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Ràng buộc</w:t>
            </w:r>
          </w:p>
        </w:tc>
        <w:tc>
          <w:tcPr>
            <w:tcW w:w="3600" w:type="dxa"/>
          </w:tcPr>
          <w:p w:rsidR="00363B6E" w:rsidRPr="00AC7ACE" w:rsidRDefault="00363B6E" w:rsidP="00FD06E2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Ý nghĩa/ghi chú</w:t>
            </w:r>
          </w:p>
        </w:tc>
      </w:tr>
      <w:tr w:rsidR="00363B6E" w:rsidTr="00533421">
        <w:tc>
          <w:tcPr>
            <w:tcW w:w="790" w:type="dxa"/>
          </w:tcPr>
          <w:p w:rsidR="00363B6E" w:rsidRPr="002C61E9" w:rsidRDefault="002C61E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88" w:type="dxa"/>
          </w:tcPr>
          <w:p w:rsidR="00363B6E" w:rsidRPr="002C61E9" w:rsidRDefault="002C61E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đăng nhập</w:t>
            </w:r>
          </w:p>
        </w:tc>
        <w:tc>
          <w:tcPr>
            <w:tcW w:w="1260" w:type="dxa"/>
          </w:tcPr>
          <w:p w:rsidR="00363B6E" w:rsidRPr="00363B6E" w:rsidRDefault="00134D1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:rsidR="00363B6E" w:rsidRPr="00134D1A" w:rsidRDefault="00134D1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00" w:type="dxa"/>
          </w:tcPr>
          <w:p w:rsidR="00363B6E" w:rsidRPr="00134D1A" w:rsidRDefault="00134D1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Chứa tên đăng nhập</w:t>
            </w:r>
          </w:p>
        </w:tc>
      </w:tr>
      <w:tr w:rsidR="002C61E9" w:rsidTr="00533421">
        <w:tc>
          <w:tcPr>
            <w:tcW w:w="790" w:type="dxa"/>
          </w:tcPr>
          <w:p w:rsidR="002C61E9" w:rsidRPr="002C61E9" w:rsidRDefault="002C61E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88" w:type="dxa"/>
          </w:tcPr>
          <w:p w:rsidR="002C61E9" w:rsidRPr="002C61E9" w:rsidRDefault="002C61E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Mật khẩu</w:t>
            </w:r>
          </w:p>
        </w:tc>
        <w:tc>
          <w:tcPr>
            <w:tcW w:w="1260" w:type="dxa"/>
          </w:tcPr>
          <w:p w:rsidR="002C61E9" w:rsidRPr="00363B6E" w:rsidRDefault="00134D1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:rsidR="002C61E9" w:rsidRPr="00134D1A" w:rsidRDefault="00134D1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00" w:type="dxa"/>
          </w:tcPr>
          <w:p w:rsidR="002C61E9" w:rsidRPr="00134D1A" w:rsidRDefault="00134D1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Chứa mật khẩu</w:t>
            </w:r>
          </w:p>
        </w:tc>
      </w:tr>
    </w:tbl>
    <w:p w:rsidR="00134D1A" w:rsidRPr="00AC7ACE" w:rsidRDefault="00134D1A" w:rsidP="00134D1A">
      <w:pPr>
        <w:pStyle w:val="BodyText"/>
        <w:keepLines w:val="0"/>
        <w:widowControl/>
        <w:spacing w:before="120"/>
        <w:jc w:val="both"/>
        <w:rPr>
          <w:b/>
          <w:lang w:val="en-US"/>
        </w:rPr>
      </w:pPr>
      <w:r w:rsidRPr="00AC7ACE">
        <w:rPr>
          <w:b/>
          <w:lang w:val="en-US"/>
        </w:rPr>
        <w:t>Danh sách các phương thức:</w:t>
      </w:r>
    </w:p>
    <w:tbl>
      <w:tblPr>
        <w:tblStyle w:val="TableGrid"/>
        <w:tblW w:w="9558" w:type="dxa"/>
        <w:tblLook w:val="01E0" w:firstRow="1" w:lastRow="1" w:firstColumn="1" w:lastColumn="1" w:noHBand="0" w:noVBand="0"/>
      </w:tblPr>
      <w:tblGrid>
        <w:gridCol w:w="790"/>
        <w:gridCol w:w="2378"/>
        <w:gridCol w:w="1170"/>
        <w:gridCol w:w="1620"/>
        <w:gridCol w:w="3600"/>
      </w:tblGrid>
      <w:tr w:rsidR="00134D1A" w:rsidRPr="00AC7ACE" w:rsidTr="00533421">
        <w:tc>
          <w:tcPr>
            <w:tcW w:w="790" w:type="dxa"/>
          </w:tcPr>
          <w:p w:rsidR="00134D1A" w:rsidRPr="00AC7ACE" w:rsidRDefault="00134D1A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STT</w:t>
            </w:r>
          </w:p>
        </w:tc>
        <w:tc>
          <w:tcPr>
            <w:tcW w:w="2378" w:type="dxa"/>
          </w:tcPr>
          <w:p w:rsidR="00134D1A" w:rsidRPr="00AC7ACE" w:rsidRDefault="00134D1A" w:rsidP="00134D1A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Tên phương thức</w:t>
            </w:r>
          </w:p>
        </w:tc>
        <w:tc>
          <w:tcPr>
            <w:tcW w:w="1170" w:type="dxa"/>
          </w:tcPr>
          <w:p w:rsidR="00134D1A" w:rsidRPr="00AC7ACE" w:rsidRDefault="00134D1A" w:rsidP="005209A5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AC7ACE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20" w:type="dxa"/>
          </w:tcPr>
          <w:p w:rsidR="00134D1A" w:rsidRPr="00AC7ACE" w:rsidRDefault="00134D1A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Ràng buộc</w:t>
            </w:r>
          </w:p>
        </w:tc>
        <w:tc>
          <w:tcPr>
            <w:tcW w:w="3600" w:type="dxa"/>
          </w:tcPr>
          <w:p w:rsidR="00134D1A" w:rsidRPr="00AC7ACE" w:rsidRDefault="00134D1A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Ý nghĩa/ghi chú</w:t>
            </w:r>
          </w:p>
        </w:tc>
      </w:tr>
      <w:tr w:rsidR="00134D1A" w:rsidTr="00533421">
        <w:tc>
          <w:tcPr>
            <w:tcW w:w="790" w:type="dxa"/>
          </w:tcPr>
          <w:p w:rsidR="00134D1A" w:rsidRPr="002C61E9" w:rsidRDefault="00134D1A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78" w:type="dxa"/>
          </w:tcPr>
          <w:p w:rsidR="00134D1A" w:rsidRPr="002C61E9" w:rsidRDefault="00134D1A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Tạo tài khoản tự động</w:t>
            </w:r>
          </w:p>
        </w:tc>
        <w:tc>
          <w:tcPr>
            <w:tcW w:w="1170" w:type="dxa"/>
          </w:tcPr>
          <w:p w:rsidR="00134D1A" w:rsidRPr="00363B6E" w:rsidRDefault="00134D1A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20" w:type="dxa"/>
          </w:tcPr>
          <w:p w:rsidR="00134D1A" w:rsidRPr="00134D1A" w:rsidRDefault="00134D1A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600" w:type="dxa"/>
          </w:tcPr>
          <w:p w:rsidR="00134D1A" w:rsidRPr="00134D1A" w:rsidRDefault="00134D1A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Tạo một tài khoản cho nhân viên</w:t>
            </w:r>
          </w:p>
        </w:tc>
      </w:tr>
      <w:tr w:rsidR="00134D1A" w:rsidTr="00533421">
        <w:tc>
          <w:tcPr>
            <w:tcW w:w="790" w:type="dxa"/>
          </w:tcPr>
          <w:p w:rsidR="00134D1A" w:rsidRPr="002C61E9" w:rsidRDefault="00134D1A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78" w:type="dxa"/>
          </w:tcPr>
          <w:p w:rsidR="00134D1A" w:rsidRPr="002C61E9" w:rsidRDefault="00134D1A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Sửa tài khoản</w:t>
            </w:r>
          </w:p>
        </w:tc>
        <w:tc>
          <w:tcPr>
            <w:tcW w:w="1170" w:type="dxa"/>
          </w:tcPr>
          <w:p w:rsidR="00134D1A" w:rsidRPr="00363B6E" w:rsidRDefault="00134D1A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20" w:type="dxa"/>
          </w:tcPr>
          <w:p w:rsidR="00134D1A" w:rsidRPr="00134D1A" w:rsidRDefault="00134D1A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600" w:type="dxa"/>
          </w:tcPr>
          <w:p w:rsidR="00134D1A" w:rsidRPr="00134D1A" w:rsidRDefault="00134D1A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Chỉnh sửa thông tin của tài khoản</w:t>
            </w:r>
          </w:p>
        </w:tc>
      </w:tr>
      <w:tr w:rsidR="00134D1A" w:rsidTr="00533421">
        <w:tc>
          <w:tcPr>
            <w:tcW w:w="790" w:type="dxa"/>
          </w:tcPr>
          <w:p w:rsidR="00134D1A" w:rsidRDefault="00134D1A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78" w:type="dxa"/>
          </w:tcPr>
          <w:p w:rsidR="00134D1A" w:rsidRDefault="00134D1A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Xóa tài khoản</w:t>
            </w:r>
          </w:p>
        </w:tc>
        <w:tc>
          <w:tcPr>
            <w:tcW w:w="1170" w:type="dxa"/>
          </w:tcPr>
          <w:p w:rsidR="00134D1A" w:rsidRPr="00363B6E" w:rsidRDefault="00134D1A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20" w:type="dxa"/>
          </w:tcPr>
          <w:p w:rsidR="00134D1A" w:rsidRPr="00134D1A" w:rsidRDefault="00134D1A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600" w:type="dxa"/>
          </w:tcPr>
          <w:p w:rsidR="00134D1A" w:rsidRPr="00134D1A" w:rsidRDefault="00134D1A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Xóa tài khoản</w:t>
            </w:r>
          </w:p>
        </w:tc>
      </w:tr>
    </w:tbl>
    <w:p w:rsidR="00727AB8" w:rsidRDefault="00727AB8" w:rsidP="00087E2B">
      <w:pPr>
        <w:pStyle w:val="BodyText"/>
        <w:keepLines w:val="0"/>
        <w:widowControl/>
        <w:spacing w:after="0"/>
        <w:jc w:val="both"/>
        <w:rPr>
          <w:b/>
          <w:lang w:val="en-US"/>
        </w:rPr>
      </w:pPr>
    </w:p>
    <w:p w:rsidR="00087E2B" w:rsidRPr="00533421" w:rsidRDefault="00087E2B" w:rsidP="00533421">
      <w:pPr>
        <w:pStyle w:val="BodyText"/>
        <w:keepLines w:val="0"/>
        <w:widowControl/>
        <w:numPr>
          <w:ilvl w:val="0"/>
          <w:numId w:val="41"/>
        </w:numPr>
        <w:spacing w:after="0"/>
        <w:jc w:val="both"/>
        <w:rPr>
          <w:b/>
          <w:sz w:val="28"/>
          <w:lang w:val="en-US"/>
        </w:rPr>
      </w:pPr>
      <w:r w:rsidRPr="00533421">
        <w:rPr>
          <w:b/>
          <w:sz w:val="28"/>
          <w:lang w:val="en-US"/>
        </w:rPr>
        <w:t>Lớp Nhân viên</w:t>
      </w:r>
    </w:p>
    <w:p w:rsidR="00087E2B" w:rsidRPr="00AC7ACE" w:rsidRDefault="00087E2B" w:rsidP="00087E2B">
      <w:pPr>
        <w:pStyle w:val="BodyText"/>
        <w:keepLines w:val="0"/>
        <w:widowControl/>
        <w:spacing w:after="0"/>
        <w:jc w:val="both"/>
        <w:rPr>
          <w:b/>
          <w:lang w:val="en-US"/>
        </w:rPr>
      </w:pPr>
      <w:r w:rsidRPr="00AC7ACE">
        <w:rPr>
          <w:b/>
          <w:lang w:val="en-US"/>
        </w:rPr>
        <w:t>Danh sách các thuộc tính:</w:t>
      </w:r>
    </w:p>
    <w:tbl>
      <w:tblPr>
        <w:tblStyle w:val="TableGrid"/>
        <w:tblW w:w="9558" w:type="dxa"/>
        <w:tblLook w:val="01E0" w:firstRow="1" w:lastRow="1" w:firstColumn="1" w:lastColumn="1" w:noHBand="0" w:noVBand="0"/>
      </w:tblPr>
      <w:tblGrid>
        <w:gridCol w:w="790"/>
        <w:gridCol w:w="2198"/>
        <w:gridCol w:w="1350"/>
        <w:gridCol w:w="1620"/>
        <w:gridCol w:w="3600"/>
      </w:tblGrid>
      <w:tr w:rsidR="00087E2B" w:rsidRPr="00AC7ACE" w:rsidTr="00533421">
        <w:tc>
          <w:tcPr>
            <w:tcW w:w="790" w:type="dxa"/>
          </w:tcPr>
          <w:p w:rsidR="00087E2B" w:rsidRPr="00AC7ACE" w:rsidRDefault="00087E2B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STT</w:t>
            </w:r>
          </w:p>
        </w:tc>
        <w:tc>
          <w:tcPr>
            <w:tcW w:w="2198" w:type="dxa"/>
          </w:tcPr>
          <w:p w:rsidR="00087E2B" w:rsidRPr="00AC7ACE" w:rsidRDefault="00087E2B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Tên thuộc tính</w:t>
            </w:r>
          </w:p>
        </w:tc>
        <w:tc>
          <w:tcPr>
            <w:tcW w:w="1350" w:type="dxa"/>
          </w:tcPr>
          <w:p w:rsidR="00087E2B" w:rsidRPr="00AC7ACE" w:rsidRDefault="00087E2B" w:rsidP="005209A5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AC7ACE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20" w:type="dxa"/>
          </w:tcPr>
          <w:p w:rsidR="00087E2B" w:rsidRPr="00AC7ACE" w:rsidRDefault="00087E2B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Ràng buộc</w:t>
            </w:r>
          </w:p>
        </w:tc>
        <w:tc>
          <w:tcPr>
            <w:tcW w:w="3600" w:type="dxa"/>
          </w:tcPr>
          <w:p w:rsidR="00087E2B" w:rsidRPr="00AC7ACE" w:rsidRDefault="00087E2B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Ý nghĩa/ghi chú</w:t>
            </w:r>
          </w:p>
        </w:tc>
      </w:tr>
      <w:tr w:rsidR="00087E2B" w:rsidTr="00533421">
        <w:tc>
          <w:tcPr>
            <w:tcW w:w="790" w:type="dxa"/>
          </w:tcPr>
          <w:p w:rsidR="00087E2B" w:rsidRPr="002C61E9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98" w:type="dxa"/>
          </w:tcPr>
          <w:p w:rsidR="00087E2B" w:rsidRPr="002C61E9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</w:tc>
        <w:tc>
          <w:tcPr>
            <w:tcW w:w="1350" w:type="dxa"/>
          </w:tcPr>
          <w:p w:rsidR="00087E2B" w:rsidRPr="00363B6E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:rsidR="00087E2B" w:rsidRPr="00134D1A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00" w:type="dxa"/>
          </w:tcPr>
          <w:p w:rsidR="00087E2B" w:rsidRPr="00134D1A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Họ tên của nhân viên</w:t>
            </w:r>
          </w:p>
        </w:tc>
      </w:tr>
      <w:tr w:rsidR="00087E2B" w:rsidTr="00533421">
        <w:tc>
          <w:tcPr>
            <w:tcW w:w="790" w:type="dxa"/>
          </w:tcPr>
          <w:p w:rsidR="00087E2B" w:rsidRPr="002C61E9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98" w:type="dxa"/>
          </w:tcPr>
          <w:p w:rsidR="00087E2B" w:rsidRPr="002C61E9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Giới tính</w:t>
            </w:r>
          </w:p>
        </w:tc>
        <w:tc>
          <w:tcPr>
            <w:tcW w:w="1350" w:type="dxa"/>
          </w:tcPr>
          <w:p w:rsidR="00087E2B" w:rsidRPr="00363B6E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:rsidR="00087E2B" w:rsidRPr="00134D1A" w:rsidRDefault="00087E2B" w:rsidP="00087E2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600" w:type="dxa"/>
          </w:tcPr>
          <w:p w:rsidR="00087E2B" w:rsidRPr="00134D1A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Giới tính của nhân viên</w:t>
            </w:r>
          </w:p>
        </w:tc>
      </w:tr>
      <w:tr w:rsidR="00087E2B" w:rsidTr="00533421">
        <w:tc>
          <w:tcPr>
            <w:tcW w:w="790" w:type="dxa"/>
          </w:tcPr>
          <w:p w:rsidR="00087E2B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98" w:type="dxa"/>
          </w:tcPr>
          <w:p w:rsidR="00087E2B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CMND</w:t>
            </w:r>
          </w:p>
        </w:tc>
        <w:tc>
          <w:tcPr>
            <w:tcW w:w="1350" w:type="dxa"/>
          </w:tcPr>
          <w:p w:rsidR="00087E2B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:rsidR="00087E2B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00" w:type="dxa"/>
          </w:tcPr>
          <w:p w:rsidR="00087E2B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CMND của nhân viên</w:t>
            </w:r>
          </w:p>
        </w:tc>
      </w:tr>
      <w:tr w:rsidR="00087E2B" w:rsidTr="00533421">
        <w:tc>
          <w:tcPr>
            <w:tcW w:w="790" w:type="dxa"/>
          </w:tcPr>
          <w:p w:rsidR="00087E2B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98" w:type="dxa"/>
          </w:tcPr>
          <w:p w:rsidR="00087E2B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sinh</w:t>
            </w:r>
          </w:p>
        </w:tc>
        <w:tc>
          <w:tcPr>
            <w:tcW w:w="1350" w:type="dxa"/>
          </w:tcPr>
          <w:p w:rsidR="00087E2B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:rsidR="00087E2B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600" w:type="dxa"/>
          </w:tcPr>
          <w:p w:rsidR="00087E2B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sinh của nhân viên</w:t>
            </w:r>
          </w:p>
        </w:tc>
      </w:tr>
      <w:tr w:rsidR="00087E2B" w:rsidTr="00533421">
        <w:tc>
          <w:tcPr>
            <w:tcW w:w="790" w:type="dxa"/>
          </w:tcPr>
          <w:p w:rsidR="00087E2B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98" w:type="dxa"/>
          </w:tcPr>
          <w:p w:rsidR="00087E2B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  <w:tc>
          <w:tcPr>
            <w:tcW w:w="1350" w:type="dxa"/>
          </w:tcPr>
          <w:p w:rsidR="00087E2B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:rsidR="00087E2B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00" w:type="dxa"/>
          </w:tcPr>
          <w:p w:rsidR="00087E2B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của nhân viên</w:t>
            </w:r>
          </w:p>
        </w:tc>
      </w:tr>
      <w:tr w:rsidR="00087E2B" w:rsidTr="00533421">
        <w:tc>
          <w:tcPr>
            <w:tcW w:w="790" w:type="dxa"/>
          </w:tcPr>
          <w:p w:rsidR="00087E2B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98" w:type="dxa"/>
          </w:tcPr>
          <w:p w:rsidR="00087E2B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SDT</w:t>
            </w:r>
          </w:p>
        </w:tc>
        <w:tc>
          <w:tcPr>
            <w:tcW w:w="1350" w:type="dxa"/>
          </w:tcPr>
          <w:p w:rsidR="00087E2B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:rsidR="00087E2B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00" w:type="dxa"/>
          </w:tcPr>
          <w:p w:rsidR="00087E2B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điện thoại của nhân viên</w:t>
            </w:r>
          </w:p>
        </w:tc>
      </w:tr>
      <w:tr w:rsidR="00087E2B" w:rsidTr="00533421">
        <w:tc>
          <w:tcPr>
            <w:tcW w:w="790" w:type="dxa"/>
          </w:tcPr>
          <w:p w:rsidR="00087E2B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2198" w:type="dxa"/>
          </w:tcPr>
          <w:p w:rsidR="00087E2B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Tài khoản</w:t>
            </w:r>
          </w:p>
        </w:tc>
        <w:tc>
          <w:tcPr>
            <w:tcW w:w="1350" w:type="dxa"/>
          </w:tcPr>
          <w:p w:rsidR="00087E2B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:rsidR="00087E2B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Tài khoản</w:t>
            </w:r>
          </w:p>
        </w:tc>
        <w:tc>
          <w:tcPr>
            <w:tcW w:w="3600" w:type="dxa"/>
          </w:tcPr>
          <w:p w:rsidR="00087E2B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Tài khoản của nhân viên đang sử dụng.</w:t>
            </w:r>
          </w:p>
        </w:tc>
      </w:tr>
    </w:tbl>
    <w:p w:rsidR="00087E2B" w:rsidRPr="00AC7ACE" w:rsidRDefault="00087E2B" w:rsidP="00087E2B">
      <w:pPr>
        <w:pStyle w:val="BodyText"/>
        <w:keepLines w:val="0"/>
        <w:widowControl/>
        <w:spacing w:before="120"/>
        <w:jc w:val="both"/>
        <w:rPr>
          <w:b/>
          <w:lang w:val="en-US"/>
        </w:rPr>
      </w:pPr>
      <w:r w:rsidRPr="00AC7ACE">
        <w:rPr>
          <w:b/>
          <w:lang w:val="en-US"/>
        </w:rPr>
        <w:t>Danh sách các phương thức:</w:t>
      </w:r>
    </w:p>
    <w:tbl>
      <w:tblPr>
        <w:tblStyle w:val="TableGrid"/>
        <w:tblW w:w="9558" w:type="dxa"/>
        <w:tblLook w:val="01E0" w:firstRow="1" w:lastRow="1" w:firstColumn="1" w:lastColumn="1" w:noHBand="0" w:noVBand="0"/>
      </w:tblPr>
      <w:tblGrid>
        <w:gridCol w:w="790"/>
        <w:gridCol w:w="2288"/>
        <w:gridCol w:w="1260"/>
        <w:gridCol w:w="1620"/>
        <w:gridCol w:w="3600"/>
      </w:tblGrid>
      <w:tr w:rsidR="00087E2B" w:rsidRPr="00AC7ACE" w:rsidTr="00533421">
        <w:tc>
          <w:tcPr>
            <w:tcW w:w="790" w:type="dxa"/>
          </w:tcPr>
          <w:p w:rsidR="00087E2B" w:rsidRPr="00AC7ACE" w:rsidRDefault="00087E2B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STT</w:t>
            </w:r>
          </w:p>
        </w:tc>
        <w:tc>
          <w:tcPr>
            <w:tcW w:w="2288" w:type="dxa"/>
          </w:tcPr>
          <w:p w:rsidR="00087E2B" w:rsidRPr="00AC7ACE" w:rsidRDefault="00087E2B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Tên phương thức</w:t>
            </w:r>
          </w:p>
        </w:tc>
        <w:tc>
          <w:tcPr>
            <w:tcW w:w="1260" w:type="dxa"/>
          </w:tcPr>
          <w:p w:rsidR="00087E2B" w:rsidRPr="00AC7ACE" w:rsidRDefault="00087E2B" w:rsidP="005209A5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AC7ACE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20" w:type="dxa"/>
          </w:tcPr>
          <w:p w:rsidR="00087E2B" w:rsidRPr="00AC7ACE" w:rsidRDefault="00087E2B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Ràng buộc</w:t>
            </w:r>
          </w:p>
        </w:tc>
        <w:tc>
          <w:tcPr>
            <w:tcW w:w="3600" w:type="dxa"/>
          </w:tcPr>
          <w:p w:rsidR="00087E2B" w:rsidRPr="00AC7ACE" w:rsidRDefault="00087E2B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Ý nghĩa/ghi chú</w:t>
            </w:r>
          </w:p>
        </w:tc>
      </w:tr>
      <w:tr w:rsidR="00087E2B" w:rsidTr="00533421">
        <w:tc>
          <w:tcPr>
            <w:tcW w:w="790" w:type="dxa"/>
          </w:tcPr>
          <w:p w:rsidR="00087E2B" w:rsidRPr="002C61E9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88" w:type="dxa"/>
          </w:tcPr>
          <w:p w:rsidR="00087E2B" w:rsidRPr="002C61E9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260" w:type="dxa"/>
          </w:tcPr>
          <w:p w:rsidR="00087E2B" w:rsidRPr="00363B6E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20" w:type="dxa"/>
          </w:tcPr>
          <w:p w:rsidR="00087E2B" w:rsidRPr="00134D1A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600" w:type="dxa"/>
          </w:tcPr>
          <w:p w:rsidR="00087E2B" w:rsidRPr="00134D1A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Nhân viên đăng nhập vào hệ thống</w:t>
            </w:r>
          </w:p>
        </w:tc>
      </w:tr>
      <w:tr w:rsidR="00087E2B" w:rsidTr="00533421">
        <w:tc>
          <w:tcPr>
            <w:tcW w:w="790" w:type="dxa"/>
          </w:tcPr>
          <w:p w:rsidR="00087E2B" w:rsidRPr="002C61E9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88" w:type="dxa"/>
          </w:tcPr>
          <w:p w:rsidR="00087E2B" w:rsidRPr="002C61E9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thông tin</w:t>
            </w:r>
          </w:p>
        </w:tc>
        <w:tc>
          <w:tcPr>
            <w:tcW w:w="1260" w:type="dxa"/>
          </w:tcPr>
          <w:p w:rsidR="00087E2B" w:rsidRPr="00363B6E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20" w:type="dxa"/>
          </w:tcPr>
          <w:p w:rsidR="00087E2B" w:rsidRPr="00134D1A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600" w:type="dxa"/>
          </w:tcPr>
          <w:p w:rsidR="00087E2B" w:rsidRPr="00134D1A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Nhân viên cập nhật thông tin cá nhân của mình</w:t>
            </w:r>
          </w:p>
        </w:tc>
      </w:tr>
    </w:tbl>
    <w:p w:rsidR="00727AB8" w:rsidRDefault="00727AB8" w:rsidP="00087E2B">
      <w:pPr>
        <w:pStyle w:val="BodyText"/>
        <w:keepLines w:val="0"/>
        <w:widowControl/>
        <w:spacing w:after="0"/>
        <w:jc w:val="both"/>
        <w:rPr>
          <w:b/>
          <w:lang w:val="en-US"/>
        </w:rPr>
      </w:pPr>
    </w:p>
    <w:p w:rsidR="00087E2B" w:rsidRPr="00533421" w:rsidRDefault="00087E2B" w:rsidP="00533421">
      <w:pPr>
        <w:pStyle w:val="BodyText"/>
        <w:keepLines w:val="0"/>
        <w:widowControl/>
        <w:numPr>
          <w:ilvl w:val="0"/>
          <w:numId w:val="41"/>
        </w:numPr>
        <w:spacing w:after="0"/>
        <w:jc w:val="both"/>
        <w:rPr>
          <w:b/>
          <w:sz w:val="28"/>
          <w:lang w:val="en-US"/>
        </w:rPr>
      </w:pPr>
      <w:r w:rsidRPr="00533421">
        <w:rPr>
          <w:b/>
          <w:sz w:val="28"/>
          <w:lang w:val="en-US"/>
        </w:rPr>
        <w:t>Lớp Kho sách</w:t>
      </w:r>
    </w:p>
    <w:p w:rsidR="00087E2B" w:rsidRPr="00AC7ACE" w:rsidRDefault="00087E2B" w:rsidP="00087E2B">
      <w:pPr>
        <w:pStyle w:val="BodyText"/>
        <w:keepLines w:val="0"/>
        <w:widowControl/>
        <w:spacing w:after="0"/>
        <w:jc w:val="both"/>
        <w:rPr>
          <w:b/>
          <w:lang w:val="en-US"/>
        </w:rPr>
      </w:pPr>
      <w:r w:rsidRPr="00AC7ACE">
        <w:rPr>
          <w:b/>
          <w:lang w:val="en-US"/>
        </w:rPr>
        <w:t>Danh sách các thuộc tính:</w:t>
      </w:r>
    </w:p>
    <w:tbl>
      <w:tblPr>
        <w:tblStyle w:val="TableGrid"/>
        <w:tblW w:w="9558" w:type="dxa"/>
        <w:tblLook w:val="01E0" w:firstRow="1" w:lastRow="1" w:firstColumn="1" w:lastColumn="1" w:noHBand="0" w:noVBand="0"/>
      </w:tblPr>
      <w:tblGrid>
        <w:gridCol w:w="790"/>
        <w:gridCol w:w="2198"/>
        <w:gridCol w:w="1350"/>
        <w:gridCol w:w="1620"/>
        <w:gridCol w:w="3600"/>
      </w:tblGrid>
      <w:tr w:rsidR="00087E2B" w:rsidRPr="00AC7ACE" w:rsidTr="00533421">
        <w:tc>
          <w:tcPr>
            <w:tcW w:w="790" w:type="dxa"/>
          </w:tcPr>
          <w:p w:rsidR="00087E2B" w:rsidRPr="00AC7ACE" w:rsidRDefault="00087E2B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STT</w:t>
            </w:r>
          </w:p>
        </w:tc>
        <w:tc>
          <w:tcPr>
            <w:tcW w:w="2198" w:type="dxa"/>
          </w:tcPr>
          <w:p w:rsidR="00087E2B" w:rsidRPr="00AC7ACE" w:rsidRDefault="00087E2B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Tên thuộc tính</w:t>
            </w:r>
          </w:p>
        </w:tc>
        <w:tc>
          <w:tcPr>
            <w:tcW w:w="1350" w:type="dxa"/>
          </w:tcPr>
          <w:p w:rsidR="00087E2B" w:rsidRPr="00AC7ACE" w:rsidRDefault="00087E2B" w:rsidP="005209A5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AC7ACE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20" w:type="dxa"/>
          </w:tcPr>
          <w:p w:rsidR="00087E2B" w:rsidRPr="00AC7ACE" w:rsidRDefault="00087E2B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Ràng buộc</w:t>
            </w:r>
          </w:p>
        </w:tc>
        <w:tc>
          <w:tcPr>
            <w:tcW w:w="3600" w:type="dxa"/>
          </w:tcPr>
          <w:p w:rsidR="00087E2B" w:rsidRPr="00AC7ACE" w:rsidRDefault="00087E2B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Ý nghĩa/ghi chú</w:t>
            </w:r>
          </w:p>
        </w:tc>
      </w:tr>
      <w:tr w:rsidR="00087E2B" w:rsidTr="00533421">
        <w:tc>
          <w:tcPr>
            <w:tcW w:w="790" w:type="dxa"/>
          </w:tcPr>
          <w:p w:rsidR="00087E2B" w:rsidRPr="002C61E9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98" w:type="dxa"/>
          </w:tcPr>
          <w:p w:rsidR="00087E2B" w:rsidRPr="002C61E9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 sách sách</w:t>
            </w:r>
          </w:p>
        </w:tc>
        <w:tc>
          <w:tcPr>
            <w:tcW w:w="1350" w:type="dxa"/>
          </w:tcPr>
          <w:p w:rsidR="00087E2B" w:rsidRPr="00363B6E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:rsidR="00087E2B" w:rsidRPr="00134D1A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Sách</w:t>
            </w:r>
          </w:p>
        </w:tc>
        <w:tc>
          <w:tcPr>
            <w:tcW w:w="3600" w:type="dxa"/>
          </w:tcPr>
          <w:p w:rsidR="00087E2B" w:rsidRPr="00134D1A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Họ tên của nhân viên</w:t>
            </w:r>
          </w:p>
        </w:tc>
      </w:tr>
    </w:tbl>
    <w:p w:rsidR="00087E2B" w:rsidRPr="00AC7ACE" w:rsidRDefault="00087E2B" w:rsidP="00087E2B">
      <w:pPr>
        <w:pStyle w:val="BodyText"/>
        <w:keepLines w:val="0"/>
        <w:widowControl/>
        <w:spacing w:before="120"/>
        <w:jc w:val="both"/>
        <w:rPr>
          <w:b/>
          <w:lang w:val="en-US"/>
        </w:rPr>
      </w:pPr>
      <w:r w:rsidRPr="00AC7ACE">
        <w:rPr>
          <w:b/>
          <w:lang w:val="en-US"/>
        </w:rPr>
        <w:t>Danh sách các phương thức:</w:t>
      </w:r>
    </w:p>
    <w:tbl>
      <w:tblPr>
        <w:tblStyle w:val="TableGrid"/>
        <w:tblW w:w="9558" w:type="dxa"/>
        <w:tblLook w:val="01E0" w:firstRow="1" w:lastRow="1" w:firstColumn="1" w:lastColumn="1" w:noHBand="0" w:noVBand="0"/>
      </w:tblPr>
      <w:tblGrid>
        <w:gridCol w:w="790"/>
        <w:gridCol w:w="2288"/>
        <w:gridCol w:w="1260"/>
        <w:gridCol w:w="1620"/>
        <w:gridCol w:w="3600"/>
      </w:tblGrid>
      <w:tr w:rsidR="00087E2B" w:rsidRPr="00AC7ACE" w:rsidTr="006F62E0">
        <w:tc>
          <w:tcPr>
            <w:tcW w:w="790" w:type="dxa"/>
          </w:tcPr>
          <w:p w:rsidR="00087E2B" w:rsidRPr="00AC7ACE" w:rsidRDefault="00087E2B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STT</w:t>
            </w:r>
          </w:p>
        </w:tc>
        <w:tc>
          <w:tcPr>
            <w:tcW w:w="2288" w:type="dxa"/>
          </w:tcPr>
          <w:p w:rsidR="00087E2B" w:rsidRPr="00AC7ACE" w:rsidRDefault="00087E2B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Tên phương thức</w:t>
            </w:r>
          </w:p>
        </w:tc>
        <w:tc>
          <w:tcPr>
            <w:tcW w:w="1260" w:type="dxa"/>
          </w:tcPr>
          <w:p w:rsidR="00087E2B" w:rsidRPr="00AC7ACE" w:rsidRDefault="00087E2B" w:rsidP="005209A5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AC7ACE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20" w:type="dxa"/>
          </w:tcPr>
          <w:p w:rsidR="00087E2B" w:rsidRPr="00AC7ACE" w:rsidRDefault="00087E2B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Ràng buộc</w:t>
            </w:r>
          </w:p>
        </w:tc>
        <w:tc>
          <w:tcPr>
            <w:tcW w:w="3600" w:type="dxa"/>
          </w:tcPr>
          <w:p w:rsidR="00087E2B" w:rsidRPr="00AC7ACE" w:rsidRDefault="00087E2B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Ý nghĩa/ghi chú</w:t>
            </w:r>
          </w:p>
        </w:tc>
      </w:tr>
      <w:tr w:rsidR="00087E2B" w:rsidTr="006F62E0">
        <w:tc>
          <w:tcPr>
            <w:tcW w:w="790" w:type="dxa"/>
          </w:tcPr>
          <w:p w:rsidR="00087E2B" w:rsidRPr="002C61E9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88" w:type="dxa"/>
          </w:tcPr>
          <w:p w:rsidR="00087E2B" w:rsidRPr="002C61E9" w:rsidRDefault="00AC7ACE" w:rsidP="00AC7AC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Tra cứu sách</w:t>
            </w:r>
          </w:p>
        </w:tc>
        <w:tc>
          <w:tcPr>
            <w:tcW w:w="1260" w:type="dxa"/>
          </w:tcPr>
          <w:p w:rsidR="00087E2B" w:rsidRPr="00363B6E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20" w:type="dxa"/>
          </w:tcPr>
          <w:p w:rsidR="00087E2B" w:rsidRPr="00134D1A" w:rsidRDefault="00AC7ACE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List&lt;Sách&gt;</w:t>
            </w:r>
          </w:p>
        </w:tc>
        <w:tc>
          <w:tcPr>
            <w:tcW w:w="3600" w:type="dxa"/>
          </w:tcPr>
          <w:p w:rsidR="00087E2B" w:rsidRPr="00134D1A" w:rsidRDefault="00AC7ACE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Tra cứu sách trong nhà sách</w:t>
            </w:r>
          </w:p>
        </w:tc>
      </w:tr>
      <w:tr w:rsidR="00087E2B" w:rsidTr="006F62E0">
        <w:tc>
          <w:tcPr>
            <w:tcW w:w="790" w:type="dxa"/>
          </w:tcPr>
          <w:p w:rsidR="00087E2B" w:rsidRPr="002C61E9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88" w:type="dxa"/>
          </w:tcPr>
          <w:p w:rsidR="00087E2B" w:rsidRPr="002C61E9" w:rsidRDefault="00AC7ACE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Thêm sách mới</w:t>
            </w:r>
          </w:p>
        </w:tc>
        <w:tc>
          <w:tcPr>
            <w:tcW w:w="1260" w:type="dxa"/>
          </w:tcPr>
          <w:p w:rsidR="00087E2B" w:rsidRPr="00363B6E" w:rsidRDefault="00087E2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20" w:type="dxa"/>
          </w:tcPr>
          <w:p w:rsidR="00087E2B" w:rsidRPr="00134D1A" w:rsidRDefault="00AC7ACE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600" w:type="dxa"/>
          </w:tcPr>
          <w:p w:rsidR="00087E2B" w:rsidRPr="00134D1A" w:rsidRDefault="00AC7ACE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Thêm một sách mới vào kho</w:t>
            </w:r>
          </w:p>
        </w:tc>
      </w:tr>
      <w:tr w:rsidR="00AC7ACE" w:rsidTr="006F62E0">
        <w:tc>
          <w:tcPr>
            <w:tcW w:w="790" w:type="dxa"/>
          </w:tcPr>
          <w:p w:rsidR="00AC7ACE" w:rsidRDefault="00AC7ACE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88" w:type="dxa"/>
          </w:tcPr>
          <w:p w:rsidR="00AC7ACE" w:rsidRDefault="00AC7ACE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Xóa sách</w:t>
            </w:r>
          </w:p>
        </w:tc>
        <w:tc>
          <w:tcPr>
            <w:tcW w:w="1260" w:type="dxa"/>
          </w:tcPr>
          <w:p w:rsidR="00AC7ACE" w:rsidRDefault="00AC7ACE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20" w:type="dxa"/>
          </w:tcPr>
          <w:p w:rsidR="00AC7ACE" w:rsidRDefault="00AC7ACE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600" w:type="dxa"/>
          </w:tcPr>
          <w:p w:rsidR="00AC7ACE" w:rsidRDefault="00AC7ACE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Xóa một sách ra khỏi kho</w:t>
            </w:r>
          </w:p>
        </w:tc>
      </w:tr>
      <w:tr w:rsidR="00AC7ACE" w:rsidTr="006F62E0">
        <w:tc>
          <w:tcPr>
            <w:tcW w:w="790" w:type="dxa"/>
          </w:tcPr>
          <w:p w:rsidR="00AC7ACE" w:rsidRDefault="00AC7ACE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88" w:type="dxa"/>
          </w:tcPr>
          <w:p w:rsidR="00AC7ACE" w:rsidRDefault="00AC7ACE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sách</w:t>
            </w:r>
          </w:p>
        </w:tc>
        <w:tc>
          <w:tcPr>
            <w:tcW w:w="1260" w:type="dxa"/>
          </w:tcPr>
          <w:p w:rsidR="00AC7ACE" w:rsidRDefault="00AC7ACE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20" w:type="dxa"/>
          </w:tcPr>
          <w:p w:rsidR="00AC7ACE" w:rsidRDefault="00AC7ACE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600" w:type="dxa"/>
          </w:tcPr>
          <w:p w:rsidR="00AC7ACE" w:rsidRDefault="00AC7ACE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thông tin sách trong kho</w:t>
            </w:r>
          </w:p>
        </w:tc>
      </w:tr>
    </w:tbl>
    <w:p w:rsidR="00727AB8" w:rsidRDefault="00727AB8" w:rsidP="00AC7ACE">
      <w:pPr>
        <w:pStyle w:val="BodyText"/>
        <w:keepLines w:val="0"/>
        <w:widowControl/>
        <w:spacing w:after="0"/>
        <w:jc w:val="both"/>
        <w:rPr>
          <w:b/>
          <w:lang w:val="en-US"/>
        </w:rPr>
      </w:pPr>
    </w:p>
    <w:p w:rsidR="00AC7ACE" w:rsidRPr="00533421" w:rsidRDefault="00AC7ACE" w:rsidP="00533421">
      <w:pPr>
        <w:pStyle w:val="BodyText"/>
        <w:keepLines w:val="0"/>
        <w:widowControl/>
        <w:numPr>
          <w:ilvl w:val="0"/>
          <w:numId w:val="41"/>
        </w:numPr>
        <w:spacing w:after="0"/>
        <w:jc w:val="both"/>
        <w:rPr>
          <w:b/>
          <w:sz w:val="28"/>
          <w:lang w:val="en-US"/>
        </w:rPr>
      </w:pPr>
      <w:r w:rsidRPr="00533421">
        <w:rPr>
          <w:b/>
          <w:sz w:val="28"/>
          <w:lang w:val="en-US"/>
        </w:rPr>
        <w:t>Lớp Lập báo cáo tháng</w:t>
      </w:r>
    </w:p>
    <w:p w:rsidR="00AC7ACE" w:rsidRPr="00AC7ACE" w:rsidRDefault="00AC7ACE" w:rsidP="00AC7ACE">
      <w:pPr>
        <w:pStyle w:val="BodyText"/>
        <w:keepLines w:val="0"/>
        <w:widowControl/>
        <w:spacing w:after="0"/>
        <w:jc w:val="both"/>
        <w:rPr>
          <w:b/>
          <w:lang w:val="en-US"/>
        </w:rPr>
      </w:pPr>
      <w:r w:rsidRPr="00AC7ACE">
        <w:rPr>
          <w:b/>
          <w:lang w:val="en-US"/>
        </w:rPr>
        <w:t>Danh sách các thuộc tính:</w:t>
      </w:r>
    </w:p>
    <w:tbl>
      <w:tblPr>
        <w:tblStyle w:val="TableGrid"/>
        <w:tblW w:w="9558" w:type="dxa"/>
        <w:tblLook w:val="01E0" w:firstRow="1" w:lastRow="1" w:firstColumn="1" w:lastColumn="1" w:noHBand="0" w:noVBand="0"/>
      </w:tblPr>
      <w:tblGrid>
        <w:gridCol w:w="790"/>
        <w:gridCol w:w="2198"/>
        <w:gridCol w:w="1350"/>
        <w:gridCol w:w="1620"/>
        <w:gridCol w:w="3600"/>
      </w:tblGrid>
      <w:tr w:rsidR="00AC7ACE" w:rsidRPr="00AC7ACE" w:rsidTr="006F62E0">
        <w:tc>
          <w:tcPr>
            <w:tcW w:w="790" w:type="dxa"/>
          </w:tcPr>
          <w:p w:rsidR="00AC7ACE" w:rsidRPr="00AC7ACE" w:rsidRDefault="00AC7ACE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STT</w:t>
            </w:r>
          </w:p>
        </w:tc>
        <w:tc>
          <w:tcPr>
            <w:tcW w:w="2198" w:type="dxa"/>
          </w:tcPr>
          <w:p w:rsidR="00AC7ACE" w:rsidRPr="00AC7ACE" w:rsidRDefault="00AC7ACE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Tên thuộc tính</w:t>
            </w:r>
          </w:p>
        </w:tc>
        <w:tc>
          <w:tcPr>
            <w:tcW w:w="1350" w:type="dxa"/>
          </w:tcPr>
          <w:p w:rsidR="00AC7ACE" w:rsidRPr="00AC7ACE" w:rsidRDefault="00AC7ACE" w:rsidP="005209A5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AC7ACE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20" w:type="dxa"/>
          </w:tcPr>
          <w:p w:rsidR="00AC7ACE" w:rsidRPr="00AC7ACE" w:rsidRDefault="00AC7ACE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Ràng buộc</w:t>
            </w:r>
          </w:p>
        </w:tc>
        <w:tc>
          <w:tcPr>
            <w:tcW w:w="3600" w:type="dxa"/>
          </w:tcPr>
          <w:p w:rsidR="00AC7ACE" w:rsidRPr="00AC7ACE" w:rsidRDefault="00AC7ACE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Ý nghĩa/ghi chú</w:t>
            </w:r>
          </w:p>
        </w:tc>
      </w:tr>
      <w:tr w:rsidR="00AC7ACE" w:rsidTr="006F62E0">
        <w:tc>
          <w:tcPr>
            <w:tcW w:w="790" w:type="dxa"/>
          </w:tcPr>
          <w:p w:rsidR="00AC7ACE" w:rsidRPr="002C61E9" w:rsidRDefault="00AC7ACE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98" w:type="dxa"/>
          </w:tcPr>
          <w:p w:rsidR="00AC7ACE" w:rsidRPr="002C61E9" w:rsidRDefault="00AC7ACE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Tháng</w:t>
            </w:r>
          </w:p>
        </w:tc>
        <w:tc>
          <w:tcPr>
            <w:tcW w:w="1350" w:type="dxa"/>
          </w:tcPr>
          <w:p w:rsidR="00AC7ACE" w:rsidRPr="00363B6E" w:rsidRDefault="00AC7ACE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:rsidR="00AC7ACE" w:rsidRPr="00134D1A" w:rsidRDefault="00AC7ACE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00" w:type="dxa"/>
          </w:tcPr>
          <w:p w:rsidR="00AC7ACE" w:rsidRPr="00134D1A" w:rsidRDefault="00AC7ACE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Tháng báo cáo</w:t>
            </w:r>
          </w:p>
        </w:tc>
      </w:tr>
    </w:tbl>
    <w:p w:rsidR="00AC7ACE" w:rsidRPr="00AC7ACE" w:rsidRDefault="00AC7ACE" w:rsidP="00AC7ACE">
      <w:pPr>
        <w:pStyle w:val="BodyText"/>
        <w:keepLines w:val="0"/>
        <w:widowControl/>
        <w:spacing w:before="120"/>
        <w:jc w:val="both"/>
        <w:rPr>
          <w:b/>
          <w:lang w:val="en-US"/>
        </w:rPr>
      </w:pPr>
      <w:r w:rsidRPr="00AC7ACE">
        <w:rPr>
          <w:b/>
          <w:lang w:val="en-US"/>
        </w:rPr>
        <w:t>Danh sách các phương thức:</w:t>
      </w:r>
    </w:p>
    <w:tbl>
      <w:tblPr>
        <w:tblStyle w:val="TableGrid"/>
        <w:tblW w:w="9558" w:type="dxa"/>
        <w:tblLook w:val="01E0" w:firstRow="1" w:lastRow="1" w:firstColumn="1" w:lastColumn="1" w:noHBand="0" w:noVBand="0"/>
      </w:tblPr>
      <w:tblGrid>
        <w:gridCol w:w="776"/>
        <w:gridCol w:w="2302"/>
        <w:gridCol w:w="1260"/>
        <w:gridCol w:w="1620"/>
        <w:gridCol w:w="3600"/>
      </w:tblGrid>
      <w:tr w:rsidR="00AC7ACE" w:rsidRPr="00AC7ACE" w:rsidTr="006F62E0">
        <w:tc>
          <w:tcPr>
            <w:tcW w:w="776" w:type="dxa"/>
          </w:tcPr>
          <w:p w:rsidR="00AC7ACE" w:rsidRPr="00AC7ACE" w:rsidRDefault="00AC7ACE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STT</w:t>
            </w:r>
          </w:p>
        </w:tc>
        <w:tc>
          <w:tcPr>
            <w:tcW w:w="2302" w:type="dxa"/>
          </w:tcPr>
          <w:p w:rsidR="00AC7ACE" w:rsidRPr="00AC7ACE" w:rsidRDefault="00AC7ACE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Tên phương thức</w:t>
            </w:r>
          </w:p>
        </w:tc>
        <w:tc>
          <w:tcPr>
            <w:tcW w:w="1260" w:type="dxa"/>
          </w:tcPr>
          <w:p w:rsidR="00AC7ACE" w:rsidRPr="00AC7ACE" w:rsidRDefault="00AC7ACE" w:rsidP="005209A5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AC7ACE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20" w:type="dxa"/>
          </w:tcPr>
          <w:p w:rsidR="00AC7ACE" w:rsidRPr="00AC7ACE" w:rsidRDefault="00AC7ACE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Ràng buộc</w:t>
            </w:r>
          </w:p>
        </w:tc>
        <w:tc>
          <w:tcPr>
            <w:tcW w:w="3600" w:type="dxa"/>
          </w:tcPr>
          <w:p w:rsidR="00AC7ACE" w:rsidRPr="00AC7ACE" w:rsidRDefault="00AC7ACE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Ý nghĩa/ghi chú</w:t>
            </w:r>
          </w:p>
        </w:tc>
      </w:tr>
      <w:tr w:rsidR="00AC7ACE" w:rsidTr="006F62E0">
        <w:tc>
          <w:tcPr>
            <w:tcW w:w="776" w:type="dxa"/>
          </w:tcPr>
          <w:p w:rsidR="00AC7ACE" w:rsidRPr="002C61E9" w:rsidRDefault="00AC7ACE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2" w:type="dxa"/>
          </w:tcPr>
          <w:p w:rsidR="00AC7ACE" w:rsidRPr="002C61E9" w:rsidRDefault="00AC7ACE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Lập báo cáo công nợ</w:t>
            </w:r>
          </w:p>
        </w:tc>
        <w:tc>
          <w:tcPr>
            <w:tcW w:w="1260" w:type="dxa"/>
          </w:tcPr>
          <w:p w:rsidR="00AC7ACE" w:rsidRPr="00363B6E" w:rsidRDefault="00AC7ACE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20" w:type="dxa"/>
          </w:tcPr>
          <w:p w:rsidR="00AC7ACE" w:rsidRPr="00134D1A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600" w:type="dxa"/>
          </w:tcPr>
          <w:p w:rsidR="00AC7ACE" w:rsidRPr="00134D1A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Báo cáo công nợ của một tháng, và xuất ra màn hình</w:t>
            </w:r>
          </w:p>
        </w:tc>
      </w:tr>
      <w:tr w:rsidR="00AC7ACE" w:rsidTr="006F62E0">
        <w:tc>
          <w:tcPr>
            <w:tcW w:w="776" w:type="dxa"/>
          </w:tcPr>
          <w:p w:rsidR="00AC7ACE" w:rsidRPr="002C61E9" w:rsidRDefault="00AC7ACE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02" w:type="dxa"/>
          </w:tcPr>
          <w:p w:rsidR="00AC7ACE" w:rsidRPr="002C61E9" w:rsidRDefault="00AC7ACE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Lập báo cáo tồn sách</w:t>
            </w:r>
          </w:p>
        </w:tc>
        <w:tc>
          <w:tcPr>
            <w:tcW w:w="1260" w:type="dxa"/>
          </w:tcPr>
          <w:p w:rsidR="00AC7ACE" w:rsidRPr="00363B6E" w:rsidRDefault="00AC7ACE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20" w:type="dxa"/>
          </w:tcPr>
          <w:p w:rsidR="00AC7ACE" w:rsidRPr="00134D1A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600" w:type="dxa"/>
          </w:tcPr>
          <w:p w:rsidR="00AC7ACE" w:rsidRPr="00134D1A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Báo cáo tồn sách của một tháng và xuất ra màn hình</w:t>
            </w:r>
          </w:p>
        </w:tc>
      </w:tr>
    </w:tbl>
    <w:p w:rsidR="00727AB8" w:rsidRDefault="00727AB8" w:rsidP="005209A5">
      <w:pPr>
        <w:pStyle w:val="BodyText"/>
        <w:keepLines w:val="0"/>
        <w:widowControl/>
        <w:spacing w:after="0"/>
        <w:jc w:val="both"/>
        <w:rPr>
          <w:b/>
          <w:lang w:val="en-US"/>
        </w:rPr>
      </w:pPr>
    </w:p>
    <w:p w:rsidR="005209A5" w:rsidRPr="00533421" w:rsidRDefault="005209A5" w:rsidP="00533421">
      <w:pPr>
        <w:pStyle w:val="BodyText"/>
        <w:keepLines w:val="0"/>
        <w:widowControl/>
        <w:numPr>
          <w:ilvl w:val="0"/>
          <w:numId w:val="41"/>
        </w:numPr>
        <w:spacing w:after="0"/>
        <w:jc w:val="both"/>
        <w:rPr>
          <w:b/>
          <w:sz w:val="28"/>
          <w:lang w:val="en-US"/>
        </w:rPr>
      </w:pPr>
      <w:r w:rsidRPr="00533421">
        <w:rPr>
          <w:b/>
          <w:sz w:val="28"/>
          <w:lang w:val="en-US"/>
        </w:rPr>
        <w:lastRenderedPageBreak/>
        <w:t>Lớp Tồn sách</w:t>
      </w:r>
    </w:p>
    <w:p w:rsidR="005209A5" w:rsidRPr="00AC7ACE" w:rsidRDefault="005209A5" w:rsidP="005209A5">
      <w:pPr>
        <w:pStyle w:val="BodyText"/>
        <w:keepLines w:val="0"/>
        <w:widowControl/>
        <w:spacing w:after="0"/>
        <w:jc w:val="both"/>
        <w:rPr>
          <w:b/>
          <w:lang w:val="en-US"/>
        </w:rPr>
      </w:pPr>
      <w:r w:rsidRPr="00AC7ACE">
        <w:rPr>
          <w:b/>
          <w:lang w:val="en-US"/>
        </w:rPr>
        <w:t>Danh sách các thuộc tính:</w:t>
      </w:r>
    </w:p>
    <w:tbl>
      <w:tblPr>
        <w:tblStyle w:val="TableGrid"/>
        <w:tblW w:w="9558" w:type="dxa"/>
        <w:tblLook w:val="01E0" w:firstRow="1" w:lastRow="1" w:firstColumn="1" w:lastColumn="1" w:noHBand="0" w:noVBand="0"/>
      </w:tblPr>
      <w:tblGrid>
        <w:gridCol w:w="790"/>
        <w:gridCol w:w="1928"/>
        <w:gridCol w:w="1620"/>
        <w:gridCol w:w="1620"/>
        <w:gridCol w:w="3600"/>
      </w:tblGrid>
      <w:tr w:rsidR="005209A5" w:rsidRPr="00AC7ACE" w:rsidTr="006F62E0">
        <w:tc>
          <w:tcPr>
            <w:tcW w:w="790" w:type="dxa"/>
          </w:tcPr>
          <w:p w:rsidR="005209A5" w:rsidRPr="00AC7ACE" w:rsidRDefault="005209A5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STT</w:t>
            </w:r>
          </w:p>
        </w:tc>
        <w:tc>
          <w:tcPr>
            <w:tcW w:w="1928" w:type="dxa"/>
          </w:tcPr>
          <w:p w:rsidR="005209A5" w:rsidRPr="00AC7ACE" w:rsidRDefault="005209A5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Tên thuộc tính</w:t>
            </w:r>
          </w:p>
        </w:tc>
        <w:tc>
          <w:tcPr>
            <w:tcW w:w="1620" w:type="dxa"/>
          </w:tcPr>
          <w:p w:rsidR="005209A5" w:rsidRPr="00AC7ACE" w:rsidRDefault="005209A5" w:rsidP="005209A5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AC7ACE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20" w:type="dxa"/>
          </w:tcPr>
          <w:p w:rsidR="005209A5" w:rsidRPr="00AC7ACE" w:rsidRDefault="005209A5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Ràng buộc</w:t>
            </w:r>
          </w:p>
        </w:tc>
        <w:tc>
          <w:tcPr>
            <w:tcW w:w="3600" w:type="dxa"/>
          </w:tcPr>
          <w:p w:rsidR="005209A5" w:rsidRPr="00AC7ACE" w:rsidRDefault="005209A5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Ý nghĩa/ghi chú</w:t>
            </w:r>
          </w:p>
        </w:tc>
      </w:tr>
      <w:tr w:rsidR="005209A5" w:rsidTr="006F62E0">
        <w:tc>
          <w:tcPr>
            <w:tcW w:w="790" w:type="dxa"/>
          </w:tcPr>
          <w:p w:rsidR="005209A5" w:rsidRPr="002C61E9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</w:tcPr>
          <w:p w:rsidR="005209A5" w:rsidRPr="002C61E9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thứ tự</w:t>
            </w:r>
          </w:p>
        </w:tc>
        <w:tc>
          <w:tcPr>
            <w:tcW w:w="1620" w:type="dxa"/>
          </w:tcPr>
          <w:p w:rsidR="005209A5" w:rsidRPr="00363B6E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20" w:type="dxa"/>
          </w:tcPr>
          <w:p w:rsidR="005209A5" w:rsidRPr="00134D1A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00" w:type="dxa"/>
          </w:tcPr>
          <w:p w:rsidR="005209A5" w:rsidRPr="00134D1A" w:rsidRDefault="0055094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thứ tự của sách trong tồn sách</w:t>
            </w:r>
          </w:p>
        </w:tc>
      </w:tr>
      <w:tr w:rsidR="005209A5" w:rsidTr="006F62E0">
        <w:tc>
          <w:tcPr>
            <w:tcW w:w="790" w:type="dxa"/>
          </w:tcPr>
          <w:p w:rsidR="005209A5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8" w:type="dxa"/>
          </w:tcPr>
          <w:p w:rsidR="005209A5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sách</w:t>
            </w:r>
          </w:p>
        </w:tc>
        <w:tc>
          <w:tcPr>
            <w:tcW w:w="1620" w:type="dxa"/>
          </w:tcPr>
          <w:p w:rsidR="005209A5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20" w:type="dxa"/>
          </w:tcPr>
          <w:p w:rsidR="005209A5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00" w:type="dxa"/>
          </w:tcPr>
          <w:p w:rsidR="005209A5" w:rsidRDefault="0055094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Tên sách </w:t>
            </w:r>
          </w:p>
        </w:tc>
      </w:tr>
      <w:tr w:rsidR="005209A5" w:rsidTr="006F62E0">
        <w:tc>
          <w:tcPr>
            <w:tcW w:w="790" w:type="dxa"/>
          </w:tcPr>
          <w:p w:rsidR="005209A5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28" w:type="dxa"/>
          </w:tcPr>
          <w:p w:rsidR="005209A5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Tồn đầu</w:t>
            </w:r>
          </w:p>
        </w:tc>
        <w:tc>
          <w:tcPr>
            <w:tcW w:w="1620" w:type="dxa"/>
          </w:tcPr>
          <w:p w:rsidR="005209A5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20" w:type="dxa"/>
          </w:tcPr>
          <w:p w:rsidR="005209A5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00" w:type="dxa"/>
          </w:tcPr>
          <w:p w:rsidR="005209A5" w:rsidRDefault="0055094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sách ban đầu</w:t>
            </w:r>
          </w:p>
        </w:tc>
      </w:tr>
      <w:tr w:rsidR="005209A5" w:rsidTr="006F62E0">
        <w:tc>
          <w:tcPr>
            <w:tcW w:w="790" w:type="dxa"/>
          </w:tcPr>
          <w:p w:rsidR="005209A5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28" w:type="dxa"/>
          </w:tcPr>
          <w:p w:rsidR="005209A5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phát sinh</w:t>
            </w:r>
          </w:p>
        </w:tc>
        <w:tc>
          <w:tcPr>
            <w:tcW w:w="1620" w:type="dxa"/>
          </w:tcPr>
          <w:p w:rsidR="005209A5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20" w:type="dxa"/>
          </w:tcPr>
          <w:p w:rsidR="005209A5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00" w:type="dxa"/>
          </w:tcPr>
          <w:p w:rsidR="005209A5" w:rsidRDefault="0055094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sách phát sinh trong thời gian bán</w:t>
            </w:r>
          </w:p>
        </w:tc>
      </w:tr>
      <w:tr w:rsidR="005209A5" w:rsidTr="006F62E0">
        <w:tc>
          <w:tcPr>
            <w:tcW w:w="790" w:type="dxa"/>
          </w:tcPr>
          <w:p w:rsidR="005209A5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28" w:type="dxa"/>
          </w:tcPr>
          <w:p w:rsidR="005209A5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Tồn cuối</w:t>
            </w:r>
          </w:p>
        </w:tc>
        <w:tc>
          <w:tcPr>
            <w:tcW w:w="1620" w:type="dxa"/>
          </w:tcPr>
          <w:p w:rsidR="005209A5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20" w:type="dxa"/>
          </w:tcPr>
          <w:p w:rsidR="005209A5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00" w:type="dxa"/>
          </w:tcPr>
          <w:p w:rsidR="005209A5" w:rsidRDefault="0055094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sách tồn cuối cùng</w:t>
            </w:r>
          </w:p>
        </w:tc>
      </w:tr>
    </w:tbl>
    <w:p w:rsidR="00727AB8" w:rsidRDefault="00727AB8" w:rsidP="005209A5">
      <w:pPr>
        <w:pStyle w:val="BodyText"/>
        <w:keepLines w:val="0"/>
        <w:widowControl/>
        <w:spacing w:after="0"/>
        <w:jc w:val="both"/>
        <w:rPr>
          <w:b/>
          <w:lang w:val="en-US"/>
        </w:rPr>
      </w:pPr>
      <w:bookmarkStart w:id="6" w:name="_Toc167699050"/>
      <w:bookmarkStart w:id="7" w:name="_Toc172872219"/>
    </w:p>
    <w:p w:rsidR="005209A5" w:rsidRPr="00533421" w:rsidRDefault="005209A5" w:rsidP="00533421">
      <w:pPr>
        <w:pStyle w:val="BodyText"/>
        <w:keepLines w:val="0"/>
        <w:widowControl/>
        <w:numPr>
          <w:ilvl w:val="0"/>
          <w:numId w:val="41"/>
        </w:numPr>
        <w:spacing w:after="0"/>
        <w:jc w:val="both"/>
        <w:rPr>
          <w:b/>
          <w:sz w:val="28"/>
          <w:lang w:val="en-US"/>
        </w:rPr>
      </w:pPr>
      <w:r w:rsidRPr="00533421">
        <w:rPr>
          <w:b/>
          <w:sz w:val="28"/>
          <w:lang w:val="en-US"/>
        </w:rPr>
        <w:t>Lớp Đối tác</w:t>
      </w:r>
    </w:p>
    <w:p w:rsidR="005209A5" w:rsidRPr="00AC7ACE" w:rsidRDefault="005209A5" w:rsidP="005209A5">
      <w:pPr>
        <w:pStyle w:val="BodyText"/>
        <w:keepLines w:val="0"/>
        <w:widowControl/>
        <w:spacing w:after="0"/>
        <w:jc w:val="both"/>
        <w:rPr>
          <w:b/>
          <w:lang w:val="en-US"/>
        </w:rPr>
      </w:pPr>
      <w:r w:rsidRPr="00AC7ACE">
        <w:rPr>
          <w:b/>
          <w:lang w:val="en-US"/>
        </w:rPr>
        <w:t>Danh sách các thuộc tính:</w:t>
      </w:r>
    </w:p>
    <w:tbl>
      <w:tblPr>
        <w:tblStyle w:val="TableGrid"/>
        <w:tblW w:w="9558" w:type="dxa"/>
        <w:tblLook w:val="01E0" w:firstRow="1" w:lastRow="1" w:firstColumn="1" w:lastColumn="1" w:noHBand="0" w:noVBand="0"/>
      </w:tblPr>
      <w:tblGrid>
        <w:gridCol w:w="790"/>
        <w:gridCol w:w="1928"/>
        <w:gridCol w:w="1620"/>
        <w:gridCol w:w="1620"/>
        <w:gridCol w:w="3600"/>
      </w:tblGrid>
      <w:tr w:rsidR="005209A5" w:rsidRPr="00AC7ACE" w:rsidTr="006F62E0">
        <w:tc>
          <w:tcPr>
            <w:tcW w:w="790" w:type="dxa"/>
          </w:tcPr>
          <w:p w:rsidR="005209A5" w:rsidRPr="00AC7ACE" w:rsidRDefault="005209A5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STT</w:t>
            </w:r>
          </w:p>
        </w:tc>
        <w:tc>
          <w:tcPr>
            <w:tcW w:w="1928" w:type="dxa"/>
          </w:tcPr>
          <w:p w:rsidR="005209A5" w:rsidRPr="00AC7ACE" w:rsidRDefault="005209A5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Tên thuộc tính</w:t>
            </w:r>
          </w:p>
        </w:tc>
        <w:tc>
          <w:tcPr>
            <w:tcW w:w="1620" w:type="dxa"/>
          </w:tcPr>
          <w:p w:rsidR="005209A5" w:rsidRPr="00AC7ACE" w:rsidRDefault="005209A5" w:rsidP="005209A5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AC7ACE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20" w:type="dxa"/>
          </w:tcPr>
          <w:p w:rsidR="005209A5" w:rsidRPr="00AC7ACE" w:rsidRDefault="005209A5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Ràng buộc</w:t>
            </w:r>
          </w:p>
        </w:tc>
        <w:tc>
          <w:tcPr>
            <w:tcW w:w="3600" w:type="dxa"/>
          </w:tcPr>
          <w:p w:rsidR="005209A5" w:rsidRPr="00AC7ACE" w:rsidRDefault="005209A5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Ý nghĩa/ghi chú</w:t>
            </w:r>
          </w:p>
        </w:tc>
      </w:tr>
      <w:tr w:rsidR="005209A5" w:rsidTr="006F62E0">
        <w:tc>
          <w:tcPr>
            <w:tcW w:w="790" w:type="dxa"/>
          </w:tcPr>
          <w:p w:rsidR="005209A5" w:rsidRPr="002C61E9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</w:tcPr>
          <w:p w:rsidR="005209A5" w:rsidRPr="002C61E9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đối tác</w:t>
            </w:r>
          </w:p>
        </w:tc>
        <w:tc>
          <w:tcPr>
            <w:tcW w:w="1620" w:type="dxa"/>
          </w:tcPr>
          <w:p w:rsidR="005209A5" w:rsidRPr="00363B6E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20" w:type="dxa"/>
          </w:tcPr>
          <w:p w:rsidR="005209A5" w:rsidRPr="00134D1A" w:rsidRDefault="0055094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5209A5">
              <w:rPr>
                <w:lang w:val="en-US"/>
              </w:rPr>
              <w:t>nt</w:t>
            </w:r>
          </w:p>
        </w:tc>
        <w:tc>
          <w:tcPr>
            <w:tcW w:w="3600" w:type="dxa"/>
          </w:tcPr>
          <w:p w:rsidR="005209A5" w:rsidRPr="00134D1A" w:rsidRDefault="0055094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của đối tác tương ứng</w:t>
            </w:r>
          </w:p>
        </w:tc>
      </w:tr>
      <w:tr w:rsidR="005209A5" w:rsidTr="006F62E0">
        <w:tc>
          <w:tcPr>
            <w:tcW w:w="790" w:type="dxa"/>
          </w:tcPr>
          <w:p w:rsidR="005209A5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8" w:type="dxa"/>
          </w:tcPr>
          <w:p w:rsidR="005209A5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620" w:type="dxa"/>
          </w:tcPr>
          <w:p w:rsidR="005209A5" w:rsidRDefault="0055094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20" w:type="dxa"/>
          </w:tcPr>
          <w:p w:rsidR="005209A5" w:rsidRDefault="0055094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00" w:type="dxa"/>
          </w:tcPr>
          <w:p w:rsidR="005209A5" w:rsidRDefault="0055094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đối tác</w:t>
            </w:r>
          </w:p>
        </w:tc>
      </w:tr>
      <w:tr w:rsidR="005209A5" w:rsidTr="006F62E0">
        <w:tc>
          <w:tcPr>
            <w:tcW w:w="790" w:type="dxa"/>
          </w:tcPr>
          <w:p w:rsidR="005209A5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28" w:type="dxa"/>
          </w:tcPr>
          <w:p w:rsidR="005209A5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Điện thoại</w:t>
            </w:r>
          </w:p>
        </w:tc>
        <w:tc>
          <w:tcPr>
            <w:tcW w:w="1620" w:type="dxa"/>
          </w:tcPr>
          <w:p w:rsidR="005209A5" w:rsidRDefault="0055094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20" w:type="dxa"/>
          </w:tcPr>
          <w:p w:rsidR="005209A5" w:rsidRDefault="0055094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00" w:type="dxa"/>
          </w:tcPr>
          <w:p w:rsidR="005209A5" w:rsidRDefault="0055094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điện thoại của đối tác</w:t>
            </w:r>
          </w:p>
        </w:tc>
      </w:tr>
      <w:tr w:rsidR="005209A5" w:rsidTr="006F62E0">
        <w:tc>
          <w:tcPr>
            <w:tcW w:w="790" w:type="dxa"/>
          </w:tcPr>
          <w:p w:rsidR="005209A5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28" w:type="dxa"/>
          </w:tcPr>
          <w:p w:rsidR="005209A5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  <w:tc>
          <w:tcPr>
            <w:tcW w:w="1620" w:type="dxa"/>
          </w:tcPr>
          <w:p w:rsidR="005209A5" w:rsidRDefault="0055094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20" w:type="dxa"/>
          </w:tcPr>
          <w:p w:rsidR="005209A5" w:rsidRDefault="0055094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00" w:type="dxa"/>
          </w:tcPr>
          <w:p w:rsidR="005209A5" w:rsidRDefault="0055094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của đối tác</w:t>
            </w:r>
          </w:p>
        </w:tc>
      </w:tr>
    </w:tbl>
    <w:p w:rsidR="005209A5" w:rsidRPr="00AC7ACE" w:rsidRDefault="005209A5" w:rsidP="005209A5">
      <w:pPr>
        <w:pStyle w:val="BodyText"/>
        <w:keepLines w:val="0"/>
        <w:widowControl/>
        <w:spacing w:before="120"/>
        <w:jc w:val="both"/>
        <w:rPr>
          <w:b/>
          <w:lang w:val="en-US"/>
        </w:rPr>
      </w:pPr>
      <w:r w:rsidRPr="00AC7ACE">
        <w:rPr>
          <w:b/>
          <w:lang w:val="en-US"/>
        </w:rPr>
        <w:t>Danh sách các phương thức:</w:t>
      </w:r>
    </w:p>
    <w:tbl>
      <w:tblPr>
        <w:tblStyle w:val="TableGrid"/>
        <w:tblW w:w="9558" w:type="dxa"/>
        <w:tblLook w:val="01E0" w:firstRow="1" w:lastRow="1" w:firstColumn="1" w:lastColumn="1" w:noHBand="0" w:noVBand="0"/>
      </w:tblPr>
      <w:tblGrid>
        <w:gridCol w:w="790"/>
        <w:gridCol w:w="2018"/>
        <w:gridCol w:w="1530"/>
        <w:gridCol w:w="1620"/>
        <w:gridCol w:w="3600"/>
      </w:tblGrid>
      <w:tr w:rsidR="005209A5" w:rsidRPr="00AC7ACE" w:rsidTr="006F62E0">
        <w:tc>
          <w:tcPr>
            <w:tcW w:w="790" w:type="dxa"/>
          </w:tcPr>
          <w:p w:rsidR="005209A5" w:rsidRPr="00AC7ACE" w:rsidRDefault="005209A5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STT</w:t>
            </w:r>
          </w:p>
        </w:tc>
        <w:tc>
          <w:tcPr>
            <w:tcW w:w="2018" w:type="dxa"/>
          </w:tcPr>
          <w:p w:rsidR="005209A5" w:rsidRPr="00AC7ACE" w:rsidRDefault="005209A5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Tên phương thức</w:t>
            </w:r>
          </w:p>
        </w:tc>
        <w:tc>
          <w:tcPr>
            <w:tcW w:w="1530" w:type="dxa"/>
          </w:tcPr>
          <w:p w:rsidR="005209A5" w:rsidRPr="00AC7ACE" w:rsidRDefault="005209A5" w:rsidP="005209A5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AC7ACE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20" w:type="dxa"/>
          </w:tcPr>
          <w:p w:rsidR="005209A5" w:rsidRPr="00AC7ACE" w:rsidRDefault="005209A5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Ràng buộc</w:t>
            </w:r>
          </w:p>
        </w:tc>
        <w:tc>
          <w:tcPr>
            <w:tcW w:w="3600" w:type="dxa"/>
          </w:tcPr>
          <w:p w:rsidR="005209A5" w:rsidRPr="00AC7ACE" w:rsidRDefault="005209A5" w:rsidP="005209A5">
            <w:pPr>
              <w:spacing w:line="360" w:lineRule="auto"/>
              <w:rPr>
                <w:b/>
              </w:rPr>
            </w:pPr>
            <w:r w:rsidRPr="00AC7ACE">
              <w:rPr>
                <w:b/>
                <w:color w:val="000000"/>
              </w:rPr>
              <w:t>Ý nghĩa/ghi chú</w:t>
            </w:r>
          </w:p>
        </w:tc>
      </w:tr>
      <w:tr w:rsidR="005209A5" w:rsidTr="006F62E0">
        <w:tc>
          <w:tcPr>
            <w:tcW w:w="790" w:type="dxa"/>
          </w:tcPr>
          <w:p w:rsidR="005209A5" w:rsidRPr="002C61E9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8" w:type="dxa"/>
          </w:tcPr>
          <w:p w:rsidR="005209A5" w:rsidRPr="002C61E9" w:rsidRDefault="0055094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Thêm</w:t>
            </w:r>
          </w:p>
        </w:tc>
        <w:tc>
          <w:tcPr>
            <w:tcW w:w="1530" w:type="dxa"/>
          </w:tcPr>
          <w:p w:rsidR="005209A5" w:rsidRPr="00363B6E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20" w:type="dxa"/>
          </w:tcPr>
          <w:p w:rsidR="005209A5" w:rsidRPr="00134D1A" w:rsidRDefault="0055094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600" w:type="dxa"/>
          </w:tcPr>
          <w:p w:rsidR="005209A5" w:rsidRPr="00134D1A" w:rsidRDefault="0055094B" w:rsidP="0055094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Thêm một đối tác mới</w:t>
            </w:r>
          </w:p>
        </w:tc>
      </w:tr>
      <w:tr w:rsidR="005209A5" w:rsidTr="006F62E0">
        <w:tc>
          <w:tcPr>
            <w:tcW w:w="790" w:type="dxa"/>
          </w:tcPr>
          <w:p w:rsidR="005209A5" w:rsidRPr="002C61E9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8" w:type="dxa"/>
          </w:tcPr>
          <w:p w:rsidR="005209A5" w:rsidRPr="002C61E9" w:rsidRDefault="0055094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Xóa</w:t>
            </w:r>
          </w:p>
        </w:tc>
        <w:tc>
          <w:tcPr>
            <w:tcW w:w="1530" w:type="dxa"/>
          </w:tcPr>
          <w:p w:rsidR="005209A5" w:rsidRPr="00363B6E" w:rsidRDefault="005209A5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20" w:type="dxa"/>
          </w:tcPr>
          <w:p w:rsidR="005209A5" w:rsidRPr="00134D1A" w:rsidRDefault="0055094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600" w:type="dxa"/>
          </w:tcPr>
          <w:p w:rsidR="005209A5" w:rsidRPr="00134D1A" w:rsidRDefault="0055094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Xóa đối tác</w:t>
            </w:r>
          </w:p>
        </w:tc>
      </w:tr>
      <w:tr w:rsidR="0055094B" w:rsidTr="006F62E0">
        <w:tc>
          <w:tcPr>
            <w:tcW w:w="790" w:type="dxa"/>
          </w:tcPr>
          <w:p w:rsidR="0055094B" w:rsidRDefault="0055094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18" w:type="dxa"/>
          </w:tcPr>
          <w:p w:rsidR="0055094B" w:rsidRDefault="0055094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</w:t>
            </w:r>
          </w:p>
        </w:tc>
        <w:tc>
          <w:tcPr>
            <w:tcW w:w="1530" w:type="dxa"/>
          </w:tcPr>
          <w:p w:rsidR="0055094B" w:rsidRDefault="0055094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20" w:type="dxa"/>
          </w:tcPr>
          <w:p w:rsidR="0055094B" w:rsidRDefault="0055094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600" w:type="dxa"/>
          </w:tcPr>
          <w:p w:rsidR="0055094B" w:rsidRDefault="0055094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thông tin của đối tác</w:t>
            </w:r>
          </w:p>
        </w:tc>
      </w:tr>
      <w:tr w:rsidR="0055094B" w:rsidTr="006F62E0">
        <w:tc>
          <w:tcPr>
            <w:tcW w:w="790" w:type="dxa"/>
          </w:tcPr>
          <w:p w:rsidR="0055094B" w:rsidRDefault="0055094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18" w:type="dxa"/>
          </w:tcPr>
          <w:p w:rsidR="0055094B" w:rsidRDefault="0055094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Xem</w:t>
            </w:r>
          </w:p>
        </w:tc>
        <w:tc>
          <w:tcPr>
            <w:tcW w:w="1530" w:type="dxa"/>
          </w:tcPr>
          <w:p w:rsidR="0055094B" w:rsidRDefault="0055094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20" w:type="dxa"/>
          </w:tcPr>
          <w:p w:rsidR="0055094B" w:rsidRDefault="0055094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600" w:type="dxa"/>
          </w:tcPr>
          <w:p w:rsidR="0055094B" w:rsidRDefault="0055094B" w:rsidP="005209A5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Xem thông tin của đối tác</w:t>
            </w:r>
          </w:p>
        </w:tc>
      </w:tr>
    </w:tbl>
    <w:p w:rsidR="0055094B" w:rsidRPr="00533421" w:rsidRDefault="0055094B" w:rsidP="00533421">
      <w:pPr>
        <w:pStyle w:val="BodyText"/>
        <w:keepLines w:val="0"/>
        <w:widowControl/>
        <w:numPr>
          <w:ilvl w:val="0"/>
          <w:numId w:val="41"/>
        </w:numPr>
        <w:spacing w:after="0"/>
        <w:jc w:val="both"/>
        <w:rPr>
          <w:b/>
          <w:sz w:val="28"/>
          <w:lang w:val="en-US"/>
        </w:rPr>
      </w:pPr>
      <w:r w:rsidRPr="00533421">
        <w:rPr>
          <w:b/>
          <w:sz w:val="28"/>
          <w:lang w:val="en-US"/>
        </w:rPr>
        <w:t>Lớp Nhà xuất bản: Kế thừa từ lớp Đối tác.</w:t>
      </w:r>
    </w:p>
    <w:p w:rsidR="005209A5" w:rsidRPr="00533421" w:rsidRDefault="0055094B" w:rsidP="00533421">
      <w:pPr>
        <w:pStyle w:val="BodyText"/>
        <w:keepLines w:val="0"/>
        <w:widowControl/>
        <w:numPr>
          <w:ilvl w:val="0"/>
          <w:numId w:val="41"/>
        </w:numPr>
        <w:spacing w:after="0"/>
        <w:jc w:val="both"/>
        <w:rPr>
          <w:b/>
          <w:sz w:val="28"/>
          <w:lang w:val="en-US"/>
        </w:rPr>
      </w:pPr>
      <w:r w:rsidRPr="00533421">
        <w:rPr>
          <w:b/>
          <w:sz w:val="28"/>
          <w:lang w:val="en-US"/>
        </w:rPr>
        <w:t>Lớp Nhà cung cấp: Kế thừa từ lớp Đối tác.</w:t>
      </w:r>
    </w:p>
    <w:p w:rsidR="006F62E0" w:rsidRPr="00533421" w:rsidRDefault="006F62E0" w:rsidP="00533421">
      <w:pPr>
        <w:pStyle w:val="BodyText"/>
        <w:keepLines w:val="0"/>
        <w:widowControl/>
        <w:numPr>
          <w:ilvl w:val="0"/>
          <w:numId w:val="41"/>
        </w:numPr>
        <w:spacing w:after="0"/>
        <w:jc w:val="both"/>
        <w:rPr>
          <w:b/>
          <w:sz w:val="28"/>
          <w:lang w:val="en-US"/>
        </w:rPr>
      </w:pPr>
      <w:r w:rsidRPr="00533421">
        <w:rPr>
          <w:b/>
          <w:sz w:val="28"/>
          <w:lang w:val="en-US"/>
        </w:rPr>
        <w:t>Lớp Khách hàng</w:t>
      </w:r>
    </w:p>
    <w:p w:rsidR="006F62E0" w:rsidRPr="003B5E53" w:rsidRDefault="006F62E0" w:rsidP="006F62E0">
      <w:pPr>
        <w:pStyle w:val="BodyText"/>
        <w:keepLines w:val="0"/>
        <w:widowControl/>
        <w:spacing w:after="0"/>
        <w:jc w:val="both"/>
        <w:rPr>
          <w:b/>
          <w:lang w:val="en-US"/>
        </w:rPr>
      </w:pPr>
      <w:r>
        <w:rPr>
          <w:b/>
          <w:lang w:val="en-US"/>
        </w:rPr>
        <w:t>Danh sách các thuộc tính: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F62E0" w:rsidRPr="00432CA8" w:rsidTr="006F62E0">
        <w:tc>
          <w:tcPr>
            <w:tcW w:w="758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6F62E0" w:rsidRPr="00432CA8" w:rsidRDefault="006F62E0" w:rsidP="006F62E0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432CA8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Ý nghĩa/ghi chú</w:t>
            </w:r>
          </w:p>
        </w:tc>
      </w:tr>
      <w:tr w:rsidR="006F62E0" w:rsidTr="006F62E0">
        <w:tc>
          <w:tcPr>
            <w:tcW w:w="758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</w:tc>
        <w:tc>
          <w:tcPr>
            <w:tcW w:w="1566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họ tên của khách hàng.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  <w:tc>
          <w:tcPr>
            <w:tcW w:w="1566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địa chỉ của khách hàng.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96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Điện thoại</w:t>
            </w:r>
          </w:p>
        </w:tc>
        <w:tc>
          <w:tcPr>
            <w:tcW w:w="1566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số điện thoại của khách hàng để liên lạc khi cần.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6F62E0" w:rsidRPr="00E61C5A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lại email của khách hàng để thông báo khi có sách mới.</w:t>
            </w:r>
          </w:p>
        </w:tc>
      </w:tr>
    </w:tbl>
    <w:p w:rsidR="006F62E0" w:rsidRPr="00E61C5A" w:rsidRDefault="006F62E0" w:rsidP="006F62E0">
      <w:pPr>
        <w:pStyle w:val="BodyText"/>
        <w:keepLines w:val="0"/>
        <w:widowControl/>
        <w:spacing w:before="120"/>
        <w:jc w:val="both"/>
        <w:rPr>
          <w:b/>
          <w:lang w:val="en-US"/>
        </w:rPr>
      </w:pPr>
      <w:r w:rsidRPr="00E61C5A">
        <w:rPr>
          <w:b/>
          <w:lang w:val="en-US"/>
        </w:rPr>
        <w:t>Danh sách các 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050"/>
        <w:gridCol w:w="1482"/>
        <w:gridCol w:w="1640"/>
        <w:gridCol w:w="3646"/>
      </w:tblGrid>
      <w:tr w:rsidR="006F62E0" w:rsidRPr="00432CA8" w:rsidTr="006F62E0">
        <w:tc>
          <w:tcPr>
            <w:tcW w:w="758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STT</w:t>
            </w:r>
          </w:p>
        </w:tc>
        <w:tc>
          <w:tcPr>
            <w:tcW w:w="2050" w:type="dxa"/>
          </w:tcPr>
          <w:p w:rsidR="006F62E0" w:rsidRPr="006F62E0" w:rsidRDefault="006F62E0" w:rsidP="006F62E0">
            <w:pPr>
              <w:spacing w:line="360" w:lineRule="auto"/>
              <w:rPr>
                <w:b/>
                <w:lang w:val="en-US"/>
              </w:rPr>
            </w:pPr>
            <w:r w:rsidRPr="00432CA8">
              <w:rPr>
                <w:b/>
                <w:color w:val="000000"/>
              </w:rPr>
              <w:t xml:space="preserve">Tên </w:t>
            </w:r>
            <w:r>
              <w:rPr>
                <w:b/>
                <w:color w:val="000000"/>
                <w:lang w:val="en-US"/>
              </w:rPr>
              <w:t>phương thức</w:t>
            </w:r>
          </w:p>
        </w:tc>
        <w:tc>
          <w:tcPr>
            <w:tcW w:w="1482" w:type="dxa"/>
          </w:tcPr>
          <w:p w:rsidR="006F62E0" w:rsidRPr="00432CA8" w:rsidRDefault="006F62E0" w:rsidP="006F62E0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432CA8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Ý nghĩa/ghi chú</w:t>
            </w:r>
          </w:p>
        </w:tc>
      </w:tr>
      <w:tr w:rsidR="006F62E0" w:rsidTr="006F62E0">
        <w:tc>
          <w:tcPr>
            <w:tcW w:w="758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Tự động thêm</w:t>
            </w:r>
          </w:p>
        </w:tc>
        <w:tc>
          <w:tcPr>
            <w:tcW w:w="1482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Tự động thêm thông tin khách hàng từ phiếu thu tiền khi có khách hàng mới đến mua sách.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Tự động cập nhật.</w:t>
            </w:r>
          </w:p>
        </w:tc>
        <w:tc>
          <w:tcPr>
            <w:tcW w:w="1482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Tự động cập nhật thông tin khách hàng từ phiếu thu tiền khi có thay đổi.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Xem</w:t>
            </w:r>
          </w:p>
        </w:tc>
        <w:tc>
          <w:tcPr>
            <w:tcW w:w="1482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Hiện thông tin khách hàng lên màn hình.</w:t>
            </w:r>
          </w:p>
        </w:tc>
      </w:tr>
    </w:tbl>
    <w:p w:rsidR="006F62E0" w:rsidRDefault="006F62E0" w:rsidP="006F62E0">
      <w:pPr>
        <w:pStyle w:val="BodyText"/>
        <w:keepLines w:val="0"/>
        <w:widowControl/>
        <w:spacing w:after="0"/>
        <w:jc w:val="both"/>
        <w:rPr>
          <w:b/>
          <w:lang w:val="en-US"/>
        </w:rPr>
      </w:pPr>
    </w:p>
    <w:p w:rsidR="006F62E0" w:rsidRPr="00533421" w:rsidRDefault="006F62E0" w:rsidP="00533421">
      <w:pPr>
        <w:pStyle w:val="BodyText"/>
        <w:keepLines w:val="0"/>
        <w:widowControl/>
        <w:numPr>
          <w:ilvl w:val="0"/>
          <w:numId w:val="41"/>
        </w:numPr>
        <w:spacing w:after="0"/>
        <w:jc w:val="both"/>
        <w:rPr>
          <w:b/>
          <w:sz w:val="28"/>
          <w:lang w:val="en-US"/>
        </w:rPr>
      </w:pPr>
      <w:r w:rsidRPr="00533421">
        <w:rPr>
          <w:b/>
          <w:sz w:val="28"/>
          <w:lang w:val="en-US"/>
        </w:rPr>
        <w:t>Lớp Hóa đơn</w:t>
      </w:r>
    </w:p>
    <w:p w:rsidR="006F62E0" w:rsidRPr="003B5E53" w:rsidRDefault="006F62E0" w:rsidP="006F62E0">
      <w:pPr>
        <w:pStyle w:val="BodyText"/>
        <w:keepLines w:val="0"/>
        <w:widowControl/>
        <w:spacing w:after="0"/>
        <w:jc w:val="both"/>
        <w:rPr>
          <w:b/>
          <w:lang w:val="en-US"/>
        </w:rPr>
      </w:pPr>
      <w:r>
        <w:rPr>
          <w:b/>
          <w:lang w:val="en-US"/>
        </w:rPr>
        <w:t>Danh sách các thuộc tính: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F62E0" w:rsidRPr="00432CA8" w:rsidTr="006F62E0">
        <w:tc>
          <w:tcPr>
            <w:tcW w:w="758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6F62E0" w:rsidRPr="00432CA8" w:rsidRDefault="006F62E0" w:rsidP="006F62E0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432CA8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Ý nghĩa/ghi chú</w:t>
            </w:r>
          </w:p>
        </w:tc>
      </w:tr>
      <w:tr w:rsidR="006F62E0" w:rsidTr="006F62E0">
        <w:trPr>
          <w:trHeight w:val="863"/>
        </w:trPr>
        <w:tc>
          <w:tcPr>
            <w:tcW w:w="758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Họ tên khách hàng</w:t>
            </w:r>
          </w:p>
        </w:tc>
        <w:tc>
          <w:tcPr>
            <w:tcW w:w="1566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họ tên của khách hàng.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lập</w:t>
            </w:r>
          </w:p>
        </w:tc>
        <w:tc>
          <w:tcPr>
            <w:tcW w:w="1566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ngày lập hóa đơn.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sách</w:t>
            </w:r>
          </w:p>
        </w:tc>
        <w:tc>
          <w:tcPr>
            <w:tcW w:w="1566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lại tên sách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Thể loại</w:t>
            </w:r>
          </w:p>
        </w:tc>
        <w:tc>
          <w:tcPr>
            <w:tcW w:w="1566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6F62E0" w:rsidRPr="00E61C5A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lại thể loại của sách.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Đơn giá</w:t>
            </w:r>
          </w:p>
        </w:tc>
        <w:tc>
          <w:tcPr>
            <w:tcW w:w="156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364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lại giá của sách.</w:t>
            </w:r>
          </w:p>
        </w:tc>
      </w:tr>
    </w:tbl>
    <w:p w:rsidR="006F62E0" w:rsidRPr="00E61C5A" w:rsidRDefault="006F62E0" w:rsidP="006F62E0">
      <w:pPr>
        <w:pStyle w:val="BodyText"/>
        <w:keepLines w:val="0"/>
        <w:widowControl/>
        <w:spacing w:before="120"/>
        <w:jc w:val="both"/>
        <w:rPr>
          <w:b/>
          <w:lang w:val="en-US"/>
        </w:rPr>
      </w:pPr>
      <w:r w:rsidRPr="00E61C5A">
        <w:rPr>
          <w:b/>
          <w:lang w:val="en-US"/>
        </w:rPr>
        <w:t>Danh sách các 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050"/>
        <w:gridCol w:w="1482"/>
        <w:gridCol w:w="1640"/>
        <w:gridCol w:w="3646"/>
      </w:tblGrid>
      <w:tr w:rsidR="006F62E0" w:rsidRPr="00432CA8" w:rsidTr="006F62E0">
        <w:tc>
          <w:tcPr>
            <w:tcW w:w="758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STT</w:t>
            </w:r>
          </w:p>
        </w:tc>
        <w:tc>
          <w:tcPr>
            <w:tcW w:w="2050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 xml:space="preserve">Tên </w:t>
            </w:r>
            <w:r>
              <w:rPr>
                <w:b/>
                <w:color w:val="000000"/>
                <w:lang w:val="en-US"/>
              </w:rPr>
              <w:t>phương thức</w:t>
            </w:r>
          </w:p>
        </w:tc>
        <w:tc>
          <w:tcPr>
            <w:tcW w:w="1482" w:type="dxa"/>
          </w:tcPr>
          <w:p w:rsidR="006F62E0" w:rsidRPr="00432CA8" w:rsidRDefault="006F62E0" w:rsidP="006F62E0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432CA8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Ý nghĩa/ghi chú</w:t>
            </w:r>
          </w:p>
        </w:tc>
      </w:tr>
      <w:tr w:rsidR="006F62E0" w:rsidTr="006F62E0">
        <w:tc>
          <w:tcPr>
            <w:tcW w:w="758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Thêm</w:t>
            </w:r>
          </w:p>
        </w:tc>
        <w:tc>
          <w:tcPr>
            <w:tcW w:w="1482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họ tên của khách hàng.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Xóa</w:t>
            </w:r>
          </w:p>
        </w:tc>
        <w:tc>
          <w:tcPr>
            <w:tcW w:w="1482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địa chỉ của khách hàng.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</w:t>
            </w:r>
          </w:p>
        </w:tc>
        <w:tc>
          <w:tcPr>
            <w:tcW w:w="1482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64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lại thông tin hóa đơn khi có thay đổi.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05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Xem</w:t>
            </w:r>
          </w:p>
        </w:tc>
        <w:tc>
          <w:tcPr>
            <w:tcW w:w="1482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Hiện thông tin khách hàng lên màn hình.</w:t>
            </w:r>
          </w:p>
        </w:tc>
      </w:tr>
    </w:tbl>
    <w:p w:rsidR="006F62E0" w:rsidRDefault="006F62E0" w:rsidP="006F62E0">
      <w:pPr>
        <w:pStyle w:val="BodyText"/>
        <w:keepLines w:val="0"/>
        <w:widowControl/>
        <w:spacing w:after="0"/>
        <w:jc w:val="both"/>
        <w:rPr>
          <w:b/>
          <w:lang w:val="en-US"/>
        </w:rPr>
      </w:pPr>
    </w:p>
    <w:p w:rsidR="006F62E0" w:rsidRPr="00533421" w:rsidRDefault="006F62E0" w:rsidP="00533421">
      <w:pPr>
        <w:pStyle w:val="BodyText"/>
        <w:keepLines w:val="0"/>
        <w:widowControl/>
        <w:numPr>
          <w:ilvl w:val="0"/>
          <w:numId w:val="41"/>
        </w:numPr>
        <w:spacing w:after="0"/>
        <w:jc w:val="both"/>
        <w:rPr>
          <w:b/>
          <w:sz w:val="28"/>
          <w:lang w:val="en-US"/>
        </w:rPr>
      </w:pPr>
      <w:r w:rsidRPr="00533421">
        <w:rPr>
          <w:b/>
          <w:sz w:val="28"/>
          <w:lang w:val="en-US"/>
        </w:rPr>
        <w:t>Lớp Phiếu thu tiền</w:t>
      </w:r>
    </w:p>
    <w:p w:rsidR="006F62E0" w:rsidRDefault="006F62E0" w:rsidP="006F62E0">
      <w:pPr>
        <w:pStyle w:val="BodyText"/>
        <w:keepLines w:val="0"/>
        <w:widowControl/>
        <w:spacing w:after="0"/>
        <w:jc w:val="both"/>
        <w:rPr>
          <w:b/>
          <w:lang w:val="en-US"/>
        </w:rPr>
      </w:pPr>
      <w:r>
        <w:rPr>
          <w:b/>
          <w:lang w:val="en-US"/>
        </w:rPr>
        <w:t>Danh sách các thuộc tính: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F62E0" w:rsidRPr="00432CA8" w:rsidTr="006F62E0">
        <w:tc>
          <w:tcPr>
            <w:tcW w:w="758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6F62E0" w:rsidRPr="00432CA8" w:rsidRDefault="006F62E0" w:rsidP="006F62E0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432CA8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Ý nghĩa/ghi chú</w:t>
            </w:r>
          </w:p>
        </w:tc>
      </w:tr>
      <w:tr w:rsidR="006F62E0" w:rsidTr="006F62E0">
        <w:tc>
          <w:tcPr>
            <w:tcW w:w="758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Họ tên khách hàng</w:t>
            </w:r>
          </w:p>
        </w:tc>
        <w:tc>
          <w:tcPr>
            <w:tcW w:w="1566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họ tên của khách hàng.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  <w:tc>
          <w:tcPr>
            <w:tcW w:w="1566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địa chỉ của khách hàng.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Điện thoại</w:t>
            </w:r>
          </w:p>
        </w:tc>
        <w:tc>
          <w:tcPr>
            <w:tcW w:w="1566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số điện thoại của khách hàng để liên lạc khi cần.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6F62E0" w:rsidRPr="00E61C5A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lại email của khách hàng để thông báo khi có sách mới.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thu</w:t>
            </w:r>
          </w:p>
        </w:tc>
        <w:tc>
          <w:tcPr>
            <w:tcW w:w="156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64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lại ngày lập hóa đơn.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tiền</w:t>
            </w:r>
          </w:p>
        </w:tc>
        <w:tc>
          <w:tcPr>
            <w:tcW w:w="156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364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lại số tiền của hóa đơn</w:t>
            </w:r>
          </w:p>
        </w:tc>
      </w:tr>
    </w:tbl>
    <w:p w:rsidR="006F62E0" w:rsidRPr="00E61C5A" w:rsidRDefault="006F62E0" w:rsidP="006F62E0">
      <w:pPr>
        <w:pStyle w:val="BodyText"/>
        <w:keepLines w:val="0"/>
        <w:widowControl/>
        <w:spacing w:before="120"/>
        <w:jc w:val="both"/>
        <w:rPr>
          <w:b/>
          <w:lang w:val="en-US"/>
        </w:rPr>
      </w:pPr>
      <w:r w:rsidRPr="00E61C5A">
        <w:rPr>
          <w:b/>
          <w:lang w:val="en-US"/>
        </w:rPr>
        <w:t>Danh sách các 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050"/>
        <w:gridCol w:w="1482"/>
        <w:gridCol w:w="1640"/>
        <w:gridCol w:w="3646"/>
      </w:tblGrid>
      <w:tr w:rsidR="006F62E0" w:rsidRPr="00432CA8" w:rsidTr="006F62E0">
        <w:tc>
          <w:tcPr>
            <w:tcW w:w="758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</w:rPr>
              <w:t>STT</w:t>
            </w:r>
          </w:p>
        </w:tc>
        <w:tc>
          <w:tcPr>
            <w:tcW w:w="2050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 xml:space="preserve">Tên </w:t>
            </w:r>
            <w:r>
              <w:rPr>
                <w:b/>
                <w:color w:val="000000"/>
                <w:lang w:val="en-US"/>
              </w:rPr>
              <w:t>phương thức</w:t>
            </w:r>
          </w:p>
        </w:tc>
        <w:tc>
          <w:tcPr>
            <w:tcW w:w="1482" w:type="dxa"/>
          </w:tcPr>
          <w:p w:rsidR="006F62E0" w:rsidRPr="00432CA8" w:rsidRDefault="006F62E0" w:rsidP="006F62E0">
            <w:pPr>
              <w:spacing w:line="360" w:lineRule="auto"/>
              <w:jc w:val="center"/>
              <w:rPr>
                <w:b/>
                <w:lang w:val="en-US"/>
              </w:rPr>
            </w:pPr>
            <w:r w:rsidRPr="00432CA8">
              <w:rPr>
                <w:b/>
                <w:lang w:val="en-US"/>
              </w:rPr>
              <w:t>Loại</w:t>
            </w:r>
          </w:p>
        </w:tc>
        <w:tc>
          <w:tcPr>
            <w:tcW w:w="1640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</w:rPr>
              <w:t>Ràng buộc</w:t>
            </w:r>
          </w:p>
        </w:tc>
        <w:tc>
          <w:tcPr>
            <w:tcW w:w="3646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</w:rPr>
              <w:t>Ý nghĩa/ghi chú</w:t>
            </w:r>
          </w:p>
        </w:tc>
      </w:tr>
      <w:tr w:rsidR="006F62E0" w:rsidTr="006F62E0">
        <w:tc>
          <w:tcPr>
            <w:tcW w:w="758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Thêm</w:t>
            </w:r>
          </w:p>
        </w:tc>
        <w:tc>
          <w:tcPr>
            <w:tcW w:w="1482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Thêm thông tin một phiếu thu tiền mới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Xóa</w:t>
            </w:r>
          </w:p>
        </w:tc>
        <w:tc>
          <w:tcPr>
            <w:tcW w:w="1482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Xóa một phiếu thu tiền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</w:t>
            </w:r>
          </w:p>
        </w:tc>
        <w:tc>
          <w:tcPr>
            <w:tcW w:w="1482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64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thông tin phiếu thu tiền khi có thay đổi.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Xem</w:t>
            </w:r>
          </w:p>
        </w:tc>
        <w:tc>
          <w:tcPr>
            <w:tcW w:w="1482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Hiện thông tin phiếu thu tiền lên màn hình.</w:t>
            </w:r>
          </w:p>
        </w:tc>
      </w:tr>
    </w:tbl>
    <w:p w:rsidR="006F62E0" w:rsidRDefault="006F62E0" w:rsidP="006F62E0">
      <w:pPr>
        <w:pStyle w:val="BodyText"/>
        <w:keepLines w:val="0"/>
        <w:widowControl/>
        <w:spacing w:after="0"/>
        <w:jc w:val="both"/>
        <w:rPr>
          <w:b/>
          <w:lang w:val="en-US"/>
        </w:rPr>
      </w:pPr>
    </w:p>
    <w:p w:rsidR="006F62E0" w:rsidRPr="00533421" w:rsidRDefault="006F62E0" w:rsidP="00533421">
      <w:pPr>
        <w:pStyle w:val="BodyText"/>
        <w:keepLines w:val="0"/>
        <w:widowControl/>
        <w:numPr>
          <w:ilvl w:val="0"/>
          <w:numId w:val="41"/>
        </w:numPr>
        <w:spacing w:after="0"/>
        <w:jc w:val="both"/>
        <w:rPr>
          <w:b/>
          <w:sz w:val="28"/>
          <w:lang w:val="en-US"/>
        </w:rPr>
      </w:pPr>
      <w:r w:rsidRPr="00533421">
        <w:rPr>
          <w:b/>
          <w:sz w:val="28"/>
          <w:lang w:val="en-US"/>
        </w:rPr>
        <w:t>Lớp Phiếu trả hàng</w:t>
      </w:r>
    </w:p>
    <w:p w:rsidR="006F62E0" w:rsidRDefault="006F62E0" w:rsidP="006F62E0">
      <w:pPr>
        <w:pStyle w:val="BodyText"/>
        <w:keepLines w:val="0"/>
        <w:widowControl/>
        <w:spacing w:after="0"/>
        <w:jc w:val="both"/>
        <w:rPr>
          <w:b/>
          <w:lang w:val="en-US"/>
        </w:rPr>
      </w:pPr>
      <w:r>
        <w:rPr>
          <w:b/>
          <w:lang w:val="en-US"/>
        </w:rPr>
        <w:t>Danh sách các thuộc tính: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F62E0" w:rsidRPr="00432CA8" w:rsidTr="006F62E0">
        <w:tc>
          <w:tcPr>
            <w:tcW w:w="758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6F62E0" w:rsidRPr="00432CA8" w:rsidRDefault="006F62E0" w:rsidP="006F62E0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432CA8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Ý nghĩa/ghi chú</w:t>
            </w:r>
          </w:p>
        </w:tc>
      </w:tr>
      <w:tr w:rsidR="006F62E0" w:rsidTr="006F62E0">
        <w:tc>
          <w:tcPr>
            <w:tcW w:w="758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sách</w:t>
            </w:r>
          </w:p>
        </w:tc>
        <w:tc>
          <w:tcPr>
            <w:tcW w:w="1566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lại mã sách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sách</w:t>
            </w:r>
          </w:p>
        </w:tc>
        <w:tc>
          <w:tcPr>
            <w:tcW w:w="1566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lại tên sách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khách hàng</w:t>
            </w:r>
          </w:p>
        </w:tc>
        <w:tc>
          <w:tcPr>
            <w:tcW w:w="1566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lại tên khách hàng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96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điện thoại khách hàng</w:t>
            </w:r>
          </w:p>
        </w:tc>
        <w:tc>
          <w:tcPr>
            <w:tcW w:w="1566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6F62E0" w:rsidRPr="00E61C5A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lại số điện thoại khách hàng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Lí do trả</w:t>
            </w:r>
          </w:p>
        </w:tc>
        <w:tc>
          <w:tcPr>
            <w:tcW w:w="156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lại lí do trả hàng</w:t>
            </w:r>
          </w:p>
        </w:tc>
      </w:tr>
    </w:tbl>
    <w:p w:rsidR="006F62E0" w:rsidRPr="003B5E53" w:rsidRDefault="006F62E0" w:rsidP="006F62E0">
      <w:pPr>
        <w:pStyle w:val="BodyText"/>
        <w:keepLines w:val="0"/>
        <w:widowControl/>
        <w:spacing w:after="0"/>
        <w:jc w:val="both"/>
        <w:rPr>
          <w:b/>
          <w:lang w:val="en-US"/>
        </w:rPr>
      </w:pPr>
    </w:p>
    <w:p w:rsidR="006F62E0" w:rsidRPr="00E61C5A" w:rsidRDefault="006F62E0" w:rsidP="006F62E0">
      <w:pPr>
        <w:pStyle w:val="BodyText"/>
        <w:keepLines w:val="0"/>
        <w:widowControl/>
        <w:spacing w:before="120"/>
        <w:jc w:val="both"/>
        <w:rPr>
          <w:b/>
          <w:lang w:val="en-US"/>
        </w:rPr>
      </w:pPr>
      <w:r w:rsidRPr="00E61C5A">
        <w:rPr>
          <w:b/>
          <w:lang w:val="en-US"/>
        </w:rPr>
        <w:t>Danh sách các 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050"/>
        <w:gridCol w:w="1482"/>
        <w:gridCol w:w="1640"/>
        <w:gridCol w:w="3646"/>
      </w:tblGrid>
      <w:tr w:rsidR="006F62E0" w:rsidRPr="00432CA8" w:rsidTr="006F62E0">
        <w:tc>
          <w:tcPr>
            <w:tcW w:w="758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</w:rPr>
              <w:t>STT</w:t>
            </w:r>
          </w:p>
        </w:tc>
        <w:tc>
          <w:tcPr>
            <w:tcW w:w="2050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 xml:space="preserve">Tên </w:t>
            </w:r>
            <w:r>
              <w:rPr>
                <w:b/>
                <w:color w:val="000000"/>
                <w:lang w:val="en-US"/>
              </w:rPr>
              <w:t>phương thức</w:t>
            </w:r>
          </w:p>
        </w:tc>
        <w:tc>
          <w:tcPr>
            <w:tcW w:w="1482" w:type="dxa"/>
          </w:tcPr>
          <w:p w:rsidR="006F62E0" w:rsidRPr="00432CA8" w:rsidRDefault="006F62E0" w:rsidP="006F62E0">
            <w:pPr>
              <w:spacing w:line="360" w:lineRule="auto"/>
              <w:jc w:val="center"/>
              <w:rPr>
                <w:b/>
                <w:lang w:val="en-US"/>
              </w:rPr>
            </w:pPr>
            <w:r w:rsidRPr="00432CA8">
              <w:rPr>
                <w:b/>
                <w:lang w:val="en-US"/>
              </w:rPr>
              <w:t>Loại</w:t>
            </w:r>
          </w:p>
        </w:tc>
        <w:tc>
          <w:tcPr>
            <w:tcW w:w="1640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</w:rPr>
              <w:t>Ràng buộc</w:t>
            </w:r>
          </w:p>
        </w:tc>
        <w:tc>
          <w:tcPr>
            <w:tcW w:w="3646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</w:rPr>
              <w:t>Ý nghĩa/ghi chú</w:t>
            </w:r>
          </w:p>
        </w:tc>
      </w:tr>
      <w:tr w:rsidR="006F62E0" w:rsidTr="006F62E0">
        <w:tc>
          <w:tcPr>
            <w:tcW w:w="758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Thêm</w:t>
            </w:r>
          </w:p>
        </w:tc>
        <w:tc>
          <w:tcPr>
            <w:tcW w:w="1482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Thêm thông tin một phiếu trả hàng mới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Xóa</w:t>
            </w:r>
          </w:p>
        </w:tc>
        <w:tc>
          <w:tcPr>
            <w:tcW w:w="1482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Xóa một phiếu trả hàng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</w:t>
            </w:r>
          </w:p>
        </w:tc>
        <w:tc>
          <w:tcPr>
            <w:tcW w:w="1482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64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thông tin phiếu trả hàng khi có thay đổi.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Xem</w:t>
            </w:r>
          </w:p>
        </w:tc>
        <w:tc>
          <w:tcPr>
            <w:tcW w:w="1482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Hiện thông tin phiếu trả hàng lên màn hình.</w:t>
            </w:r>
          </w:p>
        </w:tc>
      </w:tr>
    </w:tbl>
    <w:p w:rsidR="006F62E0" w:rsidRDefault="006F62E0" w:rsidP="006F62E0">
      <w:pPr>
        <w:pStyle w:val="BodyText"/>
        <w:keepLines w:val="0"/>
        <w:widowControl/>
        <w:spacing w:after="0"/>
        <w:jc w:val="both"/>
        <w:rPr>
          <w:b/>
          <w:lang w:val="en-US"/>
        </w:rPr>
      </w:pPr>
    </w:p>
    <w:p w:rsidR="006F62E0" w:rsidRPr="00533421" w:rsidRDefault="006F62E0" w:rsidP="00533421">
      <w:pPr>
        <w:pStyle w:val="BodyText"/>
        <w:keepLines w:val="0"/>
        <w:widowControl/>
        <w:numPr>
          <w:ilvl w:val="0"/>
          <w:numId w:val="41"/>
        </w:numPr>
        <w:spacing w:after="0"/>
        <w:jc w:val="both"/>
        <w:rPr>
          <w:b/>
          <w:sz w:val="28"/>
          <w:lang w:val="en-US"/>
        </w:rPr>
      </w:pPr>
      <w:r w:rsidRPr="00533421">
        <w:rPr>
          <w:b/>
          <w:sz w:val="28"/>
          <w:lang w:val="en-US"/>
        </w:rPr>
        <w:t>Lớp Sách</w:t>
      </w:r>
    </w:p>
    <w:p w:rsidR="006F62E0" w:rsidRDefault="006F62E0" w:rsidP="006F62E0">
      <w:pPr>
        <w:pStyle w:val="BodyText"/>
        <w:keepLines w:val="0"/>
        <w:widowControl/>
        <w:spacing w:after="0"/>
        <w:jc w:val="both"/>
        <w:rPr>
          <w:b/>
          <w:lang w:val="en-US"/>
        </w:rPr>
      </w:pPr>
      <w:r>
        <w:rPr>
          <w:b/>
          <w:lang w:val="en-US"/>
        </w:rPr>
        <w:t>Danh sách các thuộc tính: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F62E0" w:rsidRPr="00432CA8" w:rsidTr="006F62E0">
        <w:tc>
          <w:tcPr>
            <w:tcW w:w="758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6F62E0" w:rsidRPr="00432CA8" w:rsidRDefault="006F62E0" w:rsidP="006F62E0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432CA8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Ý nghĩa/ghi chú</w:t>
            </w:r>
          </w:p>
        </w:tc>
      </w:tr>
      <w:tr w:rsidR="006F62E0" w:rsidTr="006F62E0">
        <w:tc>
          <w:tcPr>
            <w:tcW w:w="758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sách</w:t>
            </w:r>
          </w:p>
        </w:tc>
        <w:tc>
          <w:tcPr>
            <w:tcW w:w="1566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lại mã sách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sách</w:t>
            </w:r>
          </w:p>
        </w:tc>
        <w:tc>
          <w:tcPr>
            <w:tcW w:w="1566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lại tên sách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Thể loại</w:t>
            </w:r>
          </w:p>
        </w:tc>
        <w:tc>
          <w:tcPr>
            <w:tcW w:w="1566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lại thể loại sách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Tác giả</w:t>
            </w:r>
          </w:p>
        </w:tc>
        <w:tc>
          <w:tcPr>
            <w:tcW w:w="1566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6F62E0" w:rsidRPr="00E61C5A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lại tên tác giả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Năm xuất bản</w:t>
            </w:r>
          </w:p>
        </w:tc>
        <w:tc>
          <w:tcPr>
            <w:tcW w:w="156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4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lại năm xuất bản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Nhà xuất bản</w:t>
            </w:r>
          </w:p>
        </w:tc>
        <w:tc>
          <w:tcPr>
            <w:tcW w:w="156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lại tên nhà xuất bản</w:t>
            </w:r>
          </w:p>
        </w:tc>
      </w:tr>
    </w:tbl>
    <w:p w:rsidR="006F62E0" w:rsidRPr="00E61C5A" w:rsidRDefault="006F62E0" w:rsidP="006F62E0">
      <w:pPr>
        <w:pStyle w:val="BodyText"/>
        <w:keepLines w:val="0"/>
        <w:widowControl/>
        <w:spacing w:before="120"/>
        <w:jc w:val="both"/>
        <w:rPr>
          <w:b/>
          <w:lang w:val="en-US"/>
        </w:rPr>
      </w:pPr>
      <w:r w:rsidRPr="00E61C5A">
        <w:rPr>
          <w:b/>
          <w:lang w:val="en-US"/>
        </w:rPr>
        <w:t>Danh sách các 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050"/>
        <w:gridCol w:w="1482"/>
        <w:gridCol w:w="1640"/>
        <w:gridCol w:w="3646"/>
      </w:tblGrid>
      <w:tr w:rsidR="006F62E0" w:rsidRPr="00432CA8" w:rsidTr="006F62E0">
        <w:tc>
          <w:tcPr>
            <w:tcW w:w="758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</w:rPr>
              <w:t>STT</w:t>
            </w:r>
          </w:p>
        </w:tc>
        <w:tc>
          <w:tcPr>
            <w:tcW w:w="2050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 xml:space="preserve">Tên </w:t>
            </w:r>
            <w:r>
              <w:rPr>
                <w:b/>
                <w:color w:val="000000"/>
                <w:lang w:val="en-US"/>
              </w:rPr>
              <w:t>phương thức</w:t>
            </w:r>
          </w:p>
        </w:tc>
        <w:tc>
          <w:tcPr>
            <w:tcW w:w="1482" w:type="dxa"/>
          </w:tcPr>
          <w:p w:rsidR="006F62E0" w:rsidRPr="00432CA8" w:rsidRDefault="006F62E0" w:rsidP="006F62E0">
            <w:pPr>
              <w:spacing w:line="360" w:lineRule="auto"/>
              <w:jc w:val="center"/>
              <w:rPr>
                <w:b/>
                <w:lang w:val="en-US"/>
              </w:rPr>
            </w:pPr>
            <w:r w:rsidRPr="00432CA8">
              <w:rPr>
                <w:b/>
                <w:lang w:val="en-US"/>
              </w:rPr>
              <w:t>Loại</w:t>
            </w:r>
          </w:p>
        </w:tc>
        <w:tc>
          <w:tcPr>
            <w:tcW w:w="1640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</w:rPr>
              <w:t>Ràng buộc</w:t>
            </w:r>
          </w:p>
        </w:tc>
        <w:tc>
          <w:tcPr>
            <w:tcW w:w="3646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</w:rPr>
              <w:t>Ý nghĩa/ghi chú</w:t>
            </w:r>
          </w:p>
        </w:tc>
      </w:tr>
      <w:tr w:rsidR="006F62E0" w:rsidTr="006F62E0">
        <w:tc>
          <w:tcPr>
            <w:tcW w:w="758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</w:t>
            </w:r>
          </w:p>
        </w:tc>
        <w:tc>
          <w:tcPr>
            <w:tcW w:w="1482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thông tin sách khi có thay đổi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Xem</w:t>
            </w:r>
          </w:p>
        </w:tc>
        <w:tc>
          <w:tcPr>
            <w:tcW w:w="1482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Hiện thông tin phiếu trả hàng lên màn hình.</w:t>
            </w:r>
          </w:p>
        </w:tc>
      </w:tr>
    </w:tbl>
    <w:p w:rsidR="006F62E0" w:rsidRDefault="006F62E0" w:rsidP="006F62E0">
      <w:pPr>
        <w:pStyle w:val="BodyText"/>
        <w:keepLines w:val="0"/>
        <w:widowControl/>
        <w:spacing w:after="0"/>
        <w:jc w:val="both"/>
        <w:rPr>
          <w:b/>
          <w:lang w:val="en-US"/>
        </w:rPr>
      </w:pPr>
    </w:p>
    <w:p w:rsidR="006F62E0" w:rsidRPr="00533421" w:rsidRDefault="006F62E0" w:rsidP="00533421">
      <w:pPr>
        <w:pStyle w:val="BodyText"/>
        <w:keepLines w:val="0"/>
        <w:widowControl/>
        <w:numPr>
          <w:ilvl w:val="0"/>
          <w:numId w:val="41"/>
        </w:numPr>
        <w:spacing w:after="0"/>
        <w:jc w:val="both"/>
        <w:rPr>
          <w:b/>
          <w:sz w:val="28"/>
          <w:lang w:val="en-US"/>
        </w:rPr>
      </w:pPr>
      <w:r w:rsidRPr="00533421">
        <w:rPr>
          <w:b/>
          <w:sz w:val="28"/>
          <w:lang w:val="en-US"/>
        </w:rPr>
        <w:t>Lớp Phiếu nhập sách</w:t>
      </w:r>
    </w:p>
    <w:p w:rsidR="006F62E0" w:rsidRDefault="006F62E0" w:rsidP="006F62E0">
      <w:pPr>
        <w:pStyle w:val="BodyText"/>
        <w:keepLines w:val="0"/>
        <w:widowControl/>
        <w:spacing w:after="0"/>
        <w:jc w:val="both"/>
        <w:rPr>
          <w:b/>
          <w:lang w:val="en-US"/>
        </w:rPr>
      </w:pPr>
      <w:r>
        <w:rPr>
          <w:b/>
          <w:lang w:val="en-US"/>
        </w:rPr>
        <w:lastRenderedPageBreak/>
        <w:t>Danh sách các thuộc tính: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F62E0" w:rsidRPr="00432CA8" w:rsidTr="006F62E0">
        <w:tc>
          <w:tcPr>
            <w:tcW w:w="758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6F62E0" w:rsidRPr="00432CA8" w:rsidRDefault="006F62E0" w:rsidP="006F62E0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432CA8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Ý nghĩa/ghi chú</w:t>
            </w:r>
          </w:p>
        </w:tc>
      </w:tr>
      <w:tr w:rsidR="006F62E0" w:rsidTr="006F62E0">
        <w:tc>
          <w:tcPr>
            <w:tcW w:w="758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sách</w:t>
            </w:r>
          </w:p>
        </w:tc>
        <w:tc>
          <w:tcPr>
            <w:tcW w:w="1566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Sách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lại thông tin của sách nhập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</w:t>
            </w:r>
          </w:p>
        </w:tc>
        <w:tc>
          <w:tcPr>
            <w:tcW w:w="1566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lại số lượng của sách nhập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nhập</w:t>
            </w:r>
          </w:p>
        </w:tc>
        <w:tc>
          <w:tcPr>
            <w:tcW w:w="1566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lại ngày nhập</w:t>
            </w:r>
          </w:p>
        </w:tc>
      </w:tr>
    </w:tbl>
    <w:p w:rsidR="006F62E0" w:rsidRPr="00E61C5A" w:rsidRDefault="006F62E0" w:rsidP="006F62E0">
      <w:pPr>
        <w:pStyle w:val="BodyText"/>
        <w:keepLines w:val="0"/>
        <w:widowControl/>
        <w:spacing w:before="120"/>
        <w:jc w:val="both"/>
        <w:rPr>
          <w:b/>
          <w:lang w:val="en-US"/>
        </w:rPr>
      </w:pPr>
      <w:r w:rsidRPr="00E61C5A">
        <w:rPr>
          <w:b/>
          <w:lang w:val="en-US"/>
        </w:rPr>
        <w:t>Danh sách các 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050"/>
        <w:gridCol w:w="1482"/>
        <w:gridCol w:w="1640"/>
        <w:gridCol w:w="3646"/>
      </w:tblGrid>
      <w:tr w:rsidR="006F62E0" w:rsidRPr="00432CA8" w:rsidTr="006F62E0">
        <w:tc>
          <w:tcPr>
            <w:tcW w:w="758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</w:rPr>
              <w:t>STT</w:t>
            </w:r>
          </w:p>
        </w:tc>
        <w:tc>
          <w:tcPr>
            <w:tcW w:w="2050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 xml:space="preserve">Tên </w:t>
            </w:r>
            <w:r>
              <w:rPr>
                <w:b/>
                <w:color w:val="000000"/>
                <w:lang w:val="en-US"/>
              </w:rPr>
              <w:t>phương thức</w:t>
            </w:r>
          </w:p>
        </w:tc>
        <w:tc>
          <w:tcPr>
            <w:tcW w:w="1482" w:type="dxa"/>
          </w:tcPr>
          <w:p w:rsidR="006F62E0" w:rsidRPr="00432CA8" w:rsidRDefault="006F62E0" w:rsidP="006F62E0">
            <w:pPr>
              <w:spacing w:line="360" w:lineRule="auto"/>
              <w:jc w:val="center"/>
              <w:rPr>
                <w:b/>
                <w:lang w:val="en-US"/>
              </w:rPr>
            </w:pPr>
            <w:r w:rsidRPr="00432CA8">
              <w:rPr>
                <w:b/>
                <w:lang w:val="en-US"/>
              </w:rPr>
              <w:t>Loại</w:t>
            </w:r>
          </w:p>
        </w:tc>
        <w:tc>
          <w:tcPr>
            <w:tcW w:w="1640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</w:rPr>
              <w:t>Ràng buộc</w:t>
            </w:r>
          </w:p>
        </w:tc>
        <w:tc>
          <w:tcPr>
            <w:tcW w:w="3646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</w:rPr>
              <w:t>Ý nghĩa/ghi chú</w:t>
            </w:r>
          </w:p>
        </w:tc>
      </w:tr>
      <w:tr w:rsidR="006F62E0" w:rsidTr="006F62E0">
        <w:tc>
          <w:tcPr>
            <w:tcW w:w="758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Thêm</w:t>
            </w:r>
          </w:p>
        </w:tc>
        <w:tc>
          <w:tcPr>
            <w:tcW w:w="1482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Thêm thông tin một phiếu nhập sách mới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Xóa</w:t>
            </w:r>
          </w:p>
        </w:tc>
        <w:tc>
          <w:tcPr>
            <w:tcW w:w="1482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Xóa một phiếu nhập sách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</w:t>
            </w:r>
          </w:p>
        </w:tc>
        <w:tc>
          <w:tcPr>
            <w:tcW w:w="1482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64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thông tin phiếu nhập sách khi có thay đổi.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Xem</w:t>
            </w:r>
          </w:p>
        </w:tc>
        <w:tc>
          <w:tcPr>
            <w:tcW w:w="1482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Hiện thông tin phiếu nhập sách lên màn hình.</w:t>
            </w:r>
          </w:p>
        </w:tc>
      </w:tr>
    </w:tbl>
    <w:p w:rsidR="006F62E0" w:rsidRDefault="006F62E0" w:rsidP="006F62E0">
      <w:pPr>
        <w:pStyle w:val="BodyText"/>
        <w:keepLines w:val="0"/>
        <w:widowControl/>
        <w:spacing w:after="0"/>
        <w:jc w:val="both"/>
        <w:rPr>
          <w:b/>
          <w:lang w:val="en-US"/>
        </w:rPr>
      </w:pPr>
    </w:p>
    <w:p w:rsidR="006F62E0" w:rsidRPr="00533421" w:rsidRDefault="006F62E0" w:rsidP="00533421">
      <w:pPr>
        <w:pStyle w:val="BodyText"/>
        <w:keepLines w:val="0"/>
        <w:widowControl/>
        <w:numPr>
          <w:ilvl w:val="0"/>
          <w:numId w:val="41"/>
        </w:numPr>
        <w:spacing w:after="0"/>
        <w:jc w:val="both"/>
        <w:rPr>
          <w:b/>
          <w:sz w:val="28"/>
          <w:lang w:val="en-US"/>
        </w:rPr>
      </w:pPr>
      <w:r w:rsidRPr="00533421">
        <w:rPr>
          <w:b/>
          <w:sz w:val="28"/>
          <w:lang w:val="en-US"/>
        </w:rPr>
        <w:t>Lớp Công nợ</w:t>
      </w:r>
    </w:p>
    <w:p w:rsidR="006F62E0" w:rsidRDefault="006F62E0" w:rsidP="006F62E0">
      <w:pPr>
        <w:pStyle w:val="BodyText"/>
        <w:keepLines w:val="0"/>
        <w:widowControl/>
        <w:spacing w:after="0"/>
        <w:jc w:val="both"/>
        <w:rPr>
          <w:b/>
          <w:lang w:val="en-US"/>
        </w:rPr>
      </w:pPr>
      <w:r>
        <w:rPr>
          <w:b/>
          <w:lang w:val="en-US"/>
        </w:rPr>
        <w:t>Danh sách các thuộc tính: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F62E0" w:rsidRPr="00432CA8" w:rsidTr="006F62E0">
        <w:tc>
          <w:tcPr>
            <w:tcW w:w="758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6F62E0" w:rsidRPr="00432CA8" w:rsidRDefault="006F62E0" w:rsidP="006F62E0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432CA8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Ý nghĩa/ghi chú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Khách hàng</w:t>
            </w:r>
          </w:p>
        </w:tc>
        <w:tc>
          <w:tcPr>
            <w:tcW w:w="1566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lại tên khách hàng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Nợ đầu</w:t>
            </w:r>
          </w:p>
        </w:tc>
        <w:tc>
          <w:tcPr>
            <w:tcW w:w="1566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lại số tiền khách hàng còn nợ trong tháng trước.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Nợ phát sinh</w:t>
            </w:r>
          </w:p>
        </w:tc>
        <w:tc>
          <w:tcPr>
            <w:tcW w:w="156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364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lại số tiền khách hàng nợ trong tháng.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Nợ cuối</w:t>
            </w:r>
          </w:p>
        </w:tc>
        <w:tc>
          <w:tcPr>
            <w:tcW w:w="156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364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Tổng số tiền nợ.</w:t>
            </w:r>
          </w:p>
        </w:tc>
      </w:tr>
    </w:tbl>
    <w:p w:rsidR="006F62E0" w:rsidRDefault="006F62E0" w:rsidP="006F62E0">
      <w:pPr>
        <w:pStyle w:val="BodyText"/>
        <w:keepLines w:val="0"/>
        <w:widowControl/>
        <w:spacing w:after="0"/>
        <w:jc w:val="both"/>
        <w:rPr>
          <w:b/>
          <w:lang w:val="en-US"/>
        </w:rPr>
      </w:pPr>
    </w:p>
    <w:p w:rsidR="006F62E0" w:rsidRPr="00533421" w:rsidRDefault="006F62E0" w:rsidP="00533421">
      <w:pPr>
        <w:pStyle w:val="BodyText"/>
        <w:keepLines w:val="0"/>
        <w:widowControl/>
        <w:numPr>
          <w:ilvl w:val="0"/>
          <w:numId w:val="41"/>
        </w:numPr>
        <w:spacing w:after="0"/>
        <w:jc w:val="both"/>
        <w:rPr>
          <w:b/>
          <w:sz w:val="28"/>
          <w:lang w:val="en-US"/>
        </w:rPr>
      </w:pPr>
      <w:r w:rsidRPr="00533421">
        <w:rPr>
          <w:b/>
          <w:sz w:val="28"/>
          <w:lang w:val="en-US"/>
        </w:rPr>
        <w:t>Lớp Thống kê sách bán chạy</w:t>
      </w:r>
    </w:p>
    <w:p w:rsidR="006F62E0" w:rsidRDefault="006F62E0" w:rsidP="006F62E0">
      <w:pPr>
        <w:pStyle w:val="BodyText"/>
        <w:keepLines w:val="0"/>
        <w:widowControl/>
        <w:spacing w:after="0"/>
        <w:jc w:val="both"/>
        <w:rPr>
          <w:b/>
          <w:lang w:val="en-US"/>
        </w:rPr>
      </w:pPr>
      <w:r>
        <w:rPr>
          <w:b/>
          <w:lang w:val="en-US"/>
        </w:rPr>
        <w:t>Danh sách các thuộc tính: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F62E0" w:rsidRPr="00432CA8" w:rsidTr="006F62E0">
        <w:tc>
          <w:tcPr>
            <w:tcW w:w="758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6F62E0" w:rsidRPr="00432CA8" w:rsidRDefault="006F62E0" w:rsidP="006F62E0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432CA8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Ý nghĩa/ghi chú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Tháng</w:t>
            </w:r>
          </w:p>
        </w:tc>
        <w:tc>
          <w:tcPr>
            <w:tcW w:w="1566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Tháng cần thống kê</w:t>
            </w:r>
          </w:p>
        </w:tc>
      </w:tr>
    </w:tbl>
    <w:p w:rsidR="006F62E0" w:rsidRPr="00E61C5A" w:rsidRDefault="006F62E0" w:rsidP="006F62E0">
      <w:pPr>
        <w:pStyle w:val="BodyText"/>
        <w:keepLines w:val="0"/>
        <w:widowControl/>
        <w:spacing w:before="120"/>
        <w:jc w:val="both"/>
        <w:rPr>
          <w:b/>
          <w:lang w:val="en-US"/>
        </w:rPr>
      </w:pPr>
      <w:r w:rsidRPr="00E61C5A">
        <w:rPr>
          <w:b/>
          <w:lang w:val="en-US"/>
        </w:rPr>
        <w:t>Danh sách các 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050"/>
        <w:gridCol w:w="1482"/>
        <w:gridCol w:w="1640"/>
        <w:gridCol w:w="3646"/>
      </w:tblGrid>
      <w:tr w:rsidR="006F62E0" w:rsidRPr="00432CA8" w:rsidTr="006F62E0">
        <w:tc>
          <w:tcPr>
            <w:tcW w:w="758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</w:rPr>
              <w:lastRenderedPageBreak/>
              <w:t>STT</w:t>
            </w:r>
          </w:p>
        </w:tc>
        <w:tc>
          <w:tcPr>
            <w:tcW w:w="2050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 xml:space="preserve">Tên </w:t>
            </w:r>
            <w:r>
              <w:rPr>
                <w:b/>
                <w:color w:val="000000"/>
                <w:lang w:val="en-US"/>
              </w:rPr>
              <w:t>phương thức</w:t>
            </w:r>
          </w:p>
        </w:tc>
        <w:tc>
          <w:tcPr>
            <w:tcW w:w="1482" w:type="dxa"/>
          </w:tcPr>
          <w:p w:rsidR="006F62E0" w:rsidRPr="00432CA8" w:rsidRDefault="006F62E0" w:rsidP="006F62E0">
            <w:pPr>
              <w:spacing w:line="360" w:lineRule="auto"/>
              <w:jc w:val="center"/>
              <w:rPr>
                <w:b/>
                <w:lang w:val="en-US"/>
              </w:rPr>
            </w:pPr>
            <w:r w:rsidRPr="00432CA8">
              <w:rPr>
                <w:b/>
                <w:lang w:val="en-US"/>
              </w:rPr>
              <w:t>Loại</w:t>
            </w:r>
          </w:p>
        </w:tc>
        <w:tc>
          <w:tcPr>
            <w:tcW w:w="1640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</w:rPr>
              <w:t>Ràng buộc</w:t>
            </w:r>
          </w:p>
        </w:tc>
        <w:tc>
          <w:tcPr>
            <w:tcW w:w="3646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</w:rPr>
              <w:t>Ý nghĩa/ghi chú</w:t>
            </w:r>
          </w:p>
        </w:tc>
      </w:tr>
      <w:tr w:rsidR="006F62E0" w:rsidTr="006F62E0">
        <w:tc>
          <w:tcPr>
            <w:tcW w:w="758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Thống kê sách bán chạy</w:t>
            </w:r>
          </w:p>
        </w:tc>
        <w:tc>
          <w:tcPr>
            <w:tcW w:w="1482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Xuất thông tin sách bán chạy lên màn hình.</w:t>
            </w:r>
          </w:p>
        </w:tc>
      </w:tr>
    </w:tbl>
    <w:p w:rsidR="006F62E0" w:rsidRDefault="006F62E0" w:rsidP="006F62E0">
      <w:pPr>
        <w:pStyle w:val="BodyText"/>
        <w:keepLines w:val="0"/>
        <w:widowControl/>
        <w:spacing w:after="0"/>
        <w:jc w:val="both"/>
        <w:rPr>
          <w:b/>
          <w:lang w:val="en-US"/>
        </w:rPr>
      </w:pPr>
    </w:p>
    <w:p w:rsidR="006F62E0" w:rsidRPr="00533421" w:rsidRDefault="006F62E0" w:rsidP="00533421">
      <w:pPr>
        <w:pStyle w:val="BodyText"/>
        <w:keepLines w:val="0"/>
        <w:widowControl/>
        <w:numPr>
          <w:ilvl w:val="0"/>
          <w:numId w:val="41"/>
        </w:numPr>
        <w:spacing w:after="0"/>
        <w:jc w:val="both"/>
        <w:rPr>
          <w:b/>
          <w:sz w:val="28"/>
          <w:lang w:val="en-US"/>
        </w:rPr>
      </w:pPr>
      <w:r w:rsidRPr="00533421">
        <w:rPr>
          <w:b/>
          <w:sz w:val="28"/>
          <w:lang w:val="en-US"/>
        </w:rPr>
        <w:t>Lớp Phiếu thống kê</w:t>
      </w:r>
    </w:p>
    <w:p w:rsidR="006F62E0" w:rsidRDefault="006F62E0" w:rsidP="006F62E0">
      <w:pPr>
        <w:pStyle w:val="BodyText"/>
        <w:keepLines w:val="0"/>
        <w:widowControl/>
        <w:spacing w:after="0"/>
        <w:jc w:val="both"/>
        <w:rPr>
          <w:b/>
          <w:lang w:val="en-US"/>
        </w:rPr>
      </w:pPr>
      <w:r>
        <w:rPr>
          <w:b/>
          <w:lang w:val="en-US"/>
        </w:rPr>
        <w:t>Danh sách các thuộc tính: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F62E0" w:rsidRPr="00432CA8" w:rsidTr="006F62E0">
        <w:tc>
          <w:tcPr>
            <w:tcW w:w="758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6F62E0" w:rsidRPr="00432CA8" w:rsidRDefault="006F62E0" w:rsidP="006F62E0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432CA8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6F62E0" w:rsidRPr="00432CA8" w:rsidRDefault="006F62E0" w:rsidP="006F62E0">
            <w:pPr>
              <w:spacing w:line="360" w:lineRule="auto"/>
              <w:rPr>
                <w:b/>
              </w:rPr>
            </w:pPr>
            <w:r w:rsidRPr="00432CA8">
              <w:rPr>
                <w:b/>
                <w:color w:val="000000"/>
              </w:rPr>
              <w:t>Ý nghĩa/ghi chú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sách</w:t>
            </w:r>
          </w:p>
        </w:tc>
        <w:tc>
          <w:tcPr>
            <w:tcW w:w="1566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lại tên sách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Nhà xuất bản</w:t>
            </w:r>
          </w:p>
        </w:tc>
        <w:tc>
          <w:tcPr>
            <w:tcW w:w="1566" w:type="dxa"/>
          </w:tcPr>
          <w:p w:rsidR="006F62E0" w:rsidRPr="00363B6E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6F62E0" w:rsidRPr="003B5E53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lại tên nhà xuất bản.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tiêu thụ</w:t>
            </w:r>
          </w:p>
        </w:tc>
        <w:tc>
          <w:tcPr>
            <w:tcW w:w="156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4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lại số số lượng sách bán chạy trong tháng.</w:t>
            </w:r>
          </w:p>
        </w:tc>
      </w:tr>
      <w:tr w:rsidR="006F62E0" w:rsidTr="006F62E0">
        <w:tc>
          <w:tcPr>
            <w:tcW w:w="758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Năm xuất bản</w:t>
            </w:r>
          </w:p>
        </w:tc>
        <w:tc>
          <w:tcPr>
            <w:tcW w:w="156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46" w:type="dxa"/>
          </w:tcPr>
          <w:p w:rsidR="006F62E0" w:rsidRDefault="006F62E0" w:rsidP="006F62E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lại năm xuất bản.</w:t>
            </w:r>
          </w:p>
        </w:tc>
      </w:tr>
    </w:tbl>
    <w:p w:rsidR="006F62E0" w:rsidRPr="0055094B" w:rsidRDefault="006F62E0" w:rsidP="0055094B">
      <w:pPr>
        <w:pStyle w:val="BodyText"/>
        <w:keepLines w:val="0"/>
        <w:widowControl/>
        <w:spacing w:after="0"/>
        <w:jc w:val="both"/>
        <w:rPr>
          <w:b/>
          <w:lang w:val="en-US"/>
        </w:rPr>
      </w:pPr>
    </w:p>
    <w:p w:rsidR="00FD06E2" w:rsidRDefault="00FD06E2" w:rsidP="00363B6E">
      <w:pPr>
        <w:pStyle w:val="Heading1"/>
      </w:pPr>
      <w:r>
        <w:t>Sơ đồ trạng thái</w:t>
      </w:r>
      <w:bookmarkEnd w:id="6"/>
      <w:bookmarkEnd w:id="7"/>
    </w:p>
    <w:p w:rsidR="00FD06E2" w:rsidRPr="0055094B" w:rsidRDefault="0055094B" w:rsidP="00FD06E2">
      <w:pPr>
        <w:pStyle w:val="BodyText"/>
        <w:rPr>
          <w:lang w:val="en-US"/>
        </w:rPr>
      </w:pPr>
      <w:r>
        <w:rPr>
          <w:lang w:val="en-US"/>
        </w:rPr>
        <w:t>Không có.</w:t>
      </w:r>
    </w:p>
    <w:sectPr w:rsidR="00FD06E2" w:rsidRPr="0055094B" w:rsidSect="00746ED1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A3B" w:rsidRDefault="004B1A3B">
      <w:r>
        <w:separator/>
      </w:r>
    </w:p>
  </w:endnote>
  <w:endnote w:type="continuationSeparator" w:id="0">
    <w:p w:rsidR="004B1A3B" w:rsidRDefault="004B1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2E0" w:rsidRDefault="006F62E0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091CD9E" wp14:editId="7489C471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9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6F62E0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6F62E0" w:rsidRPr="007A1DE8" w:rsidRDefault="006F62E0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6F62E0" w:rsidRDefault="006F62E0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33421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6F62E0" w:rsidRPr="0037628A" w:rsidRDefault="006F62E0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A3B" w:rsidRDefault="004B1A3B">
      <w:r>
        <w:separator/>
      </w:r>
    </w:p>
  </w:footnote>
  <w:footnote w:type="continuationSeparator" w:id="0">
    <w:p w:rsidR="004B1A3B" w:rsidRDefault="004B1A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2E0" w:rsidRDefault="006F62E0" w:rsidP="005209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E898ABB" wp14:editId="4D9BF363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68F252" id="Freeform 1" o:spid="_x0000_s1026" style="position:absolute;margin-left:0;margin-top:0;width:93.15pt;height:813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72D4F36E" wp14:editId="6E8BB453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F62E0" w:rsidRDefault="006F62E0" w:rsidP="005209A5">
    <w:pPr>
      <w:pStyle w:val="Title"/>
      <w:rPr>
        <w:lang w:val="en-US"/>
      </w:rPr>
    </w:pPr>
  </w:p>
  <w:p w:rsidR="006F62E0" w:rsidRPr="003B1A2B" w:rsidRDefault="006F62E0" w:rsidP="005209A5">
    <w:pPr>
      <w:rPr>
        <w:lang w:val="en-US"/>
      </w:rPr>
    </w:pPr>
  </w:p>
  <w:p w:rsidR="006F62E0" w:rsidRPr="00F53DBB" w:rsidRDefault="006F62E0" w:rsidP="005209A5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6F62E0" w:rsidRPr="0040293A" w:rsidRDefault="006F62E0" w:rsidP="005209A5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2E0" w:rsidRDefault="006F62E0">
    <w:r w:rsidRPr="004257CD"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6F62E0" w:rsidTr="00746ED1">
      <w:tc>
        <w:tcPr>
          <w:tcW w:w="6623" w:type="dxa"/>
        </w:tcPr>
        <w:p w:rsidR="006F62E0" w:rsidRPr="003548A8" w:rsidRDefault="006F62E0" w:rsidP="00565DFE">
          <w:pPr>
            <w:pStyle w:val="Header"/>
            <w:rPr>
              <w:color w:val="0000FF"/>
              <w:lang w:val="en-US"/>
            </w:rPr>
          </w:pPr>
          <w:r w:rsidRPr="00B84F9F">
            <w:rPr>
              <w:color w:val="0000FF"/>
              <w:lang w:val="en-US"/>
            </w:rPr>
            <w:t>PHẦN MỀM QUẢN LÝ NHÀ SÁCH</w:t>
          </w:r>
        </w:p>
      </w:tc>
      <w:tc>
        <w:tcPr>
          <w:tcW w:w="2620" w:type="dxa"/>
        </w:tcPr>
        <w:p w:rsidR="006F62E0" w:rsidRPr="007A1DE8" w:rsidRDefault="006F62E0" w:rsidP="002E5632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1.0</w:t>
          </w:r>
        </w:p>
      </w:tc>
    </w:tr>
    <w:tr w:rsidR="006F62E0" w:rsidTr="00746ED1">
      <w:trPr>
        <w:trHeight w:val="130"/>
      </w:trPr>
      <w:tc>
        <w:tcPr>
          <w:tcW w:w="6623" w:type="dxa"/>
        </w:tcPr>
        <w:p w:rsidR="006F62E0" w:rsidRPr="00FD06E2" w:rsidRDefault="006F62E0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:rsidR="006F62E0" w:rsidRPr="007A1DE8" w:rsidRDefault="006F62E0" w:rsidP="002E5632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1/11/2015</w:t>
          </w:r>
        </w:p>
      </w:tc>
    </w:tr>
  </w:tbl>
  <w:p w:rsidR="006F62E0" w:rsidRPr="0037628A" w:rsidRDefault="006F62E0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8BB7614"/>
    <w:multiLevelType w:val="hybridMultilevel"/>
    <w:tmpl w:val="76F2A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7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9C3"/>
    <w:rsid w:val="00024DF0"/>
    <w:rsid w:val="00087E2B"/>
    <w:rsid w:val="000A272D"/>
    <w:rsid w:val="000C0CA8"/>
    <w:rsid w:val="001046D2"/>
    <w:rsid w:val="00134D1A"/>
    <w:rsid w:val="001A3901"/>
    <w:rsid w:val="001A6914"/>
    <w:rsid w:val="00213B43"/>
    <w:rsid w:val="00242B49"/>
    <w:rsid w:val="002C61E9"/>
    <w:rsid w:val="002E22A8"/>
    <w:rsid w:val="002E5632"/>
    <w:rsid w:val="00362991"/>
    <w:rsid w:val="00363B6E"/>
    <w:rsid w:val="0037628A"/>
    <w:rsid w:val="003B6D89"/>
    <w:rsid w:val="004540F1"/>
    <w:rsid w:val="004A6BB7"/>
    <w:rsid w:val="004B1A3B"/>
    <w:rsid w:val="004B7CC9"/>
    <w:rsid w:val="005209A5"/>
    <w:rsid w:val="00533421"/>
    <w:rsid w:val="005439AE"/>
    <w:rsid w:val="0055094B"/>
    <w:rsid w:val="00562E67"/>
    <w:rsid w:val="00565DFE"/>
    <w:rsid w:val="0057432C"/>
    <w:rsid w:val="005A02B6"/>
    <w:rsid w:val="005E2817"/>
    <w:rsid w:val="005F3F51"/>
    <w:rsid w:val="00681CD0"/>
    <w:rsid w:val="006F62E0"/>
    <w:rsid w:val="00727AB8"/>
    <w:rsid w:val="007339ED"/>
    <w:rsid w:val="00746ED1"/>
    <w:rsid w:val="00751440"/>
    <w:rsid w:val="007A1DE8"/>
    <w:rsid w:val="008F22E3"/>
    <w:rsid w:val="008F7BA1"/>
    <w:rsid w:val="0090364E"/>
    <w:rsid w:val="00976D26"/>
    <w:rsid w:val="00A122CE"/>
    <w:rsid w:val="00AA30A6"/>
    <w:rsid w:val="00AA49C3"/>
    <w:rsid w:val="00AC7ACE"/>
    <w:rsid w:val="00B2064E"/>
    <w:rsid w:val="00B62132"/>
    <w:rsid w:val="00B9220E"/>
    <w:rsid w:val="00BD1F8A"/>
    <w:rsid w:val="00C107A7"/>
    <w:rsid w:val="00C122ED"/>
    <w:rsid w:val="00C161AA"/>
    <w:rsid w:val="00C57A1F"/>
    <w:rsid w:val="00C929D6"/>
    <w:rsid w:val="00CE7D5B"/>
    <w:rsid w:val="00D24E39"/>
    <w:rsid w:val="00D52AFF"/>
    <w:rsid w:val="00DA2A6D"/>
    <w:rsid w:val="00ED3427"/>
    <w:rsid w:val="00F22516"/>
    <w:rsid w:val="00F4610C"/>
    <w:rsid w:val="00F66431"/>
    <w:rsid w:val="00FB6741"/>
    <w:rsid w:val="00FD06E2"/>
    <w:rsid w:val="00FE55C2"/>
    <w:rsid w:val="00F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0724434-198D-463D-B40C-CDD70858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B7202-A175-4CD4-BCD7-51C852FB8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206</TotalTime>
  <Pages>13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11023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Ngo Chi Hai</cp:lastModifiedBy>
  <cp:revision>6</cp:revision>
  <cp:lastPrinted>2013-12-07T15:57:00Z</cp:lastPrinted>
  <dcterms:created xsi:type="dcterms:W3CDTF">2013-10-13T11:07:00Z</dcterms:created>
  <dcterms:modified xsi:type="dcterms:W3CDTF">2015-11-01T16:21:00Z</dcterms:modified>
</cp:coreProperties>
</file>